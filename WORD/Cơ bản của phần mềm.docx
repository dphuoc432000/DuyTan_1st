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7144" w14:textId="02319AB9" w:rsidR="00C61410" w:rsidRPr="00834529" w:rsidRDefault="00C61410" w:rsidP="003B568E">
      <w:pPr>
        <w:spacing w:after="0" w:line="360" w:lineRule="auto"/>
        <w:rPr>
          <w:rFonts w:asciiTheme="majorHAnsi" w:hAnsiTheme="majorHAnsi" w:cstheme="majorHAnsi"/>
          <w:b/>
          <w:caps/>
          <w:sz w:val="24"/>
          <w:szCs w:val="24"/>
        </w:rPr>
      </w:pPr>
      <w:r w:rsidRPr="00834529">
        <w:rPr>
          <w:b/>
          <w:caps/>
          <w:sz w:val="24"/>
          <w:szCs w:val="24"/>
          <w:lang w:val="vi"/>
        </w:rPr>
        <w:t>Cơ bản của phần mềm</w:t>
      </w:r>
    </w:p>
    <w:p w14:paraId="3698106D"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1. các đặc điểm của phần mềm là gì?</w:t>
      </w:r>
    </w:p>
    <w:p w14:paraId="02BAED75"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phần mềm được phát triển hoặc thiết kế; nó không phải là sản xuất theo nghĩa cổ điển.</w:t>
      </w:r>
    </w:p>
    <w:p w14:paraId="58345C65"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phần mềm không "Wear ra ".</w:t>
      </w:r>
    </w:p>
    <w:p w14:paraId="6BC9860D"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c. phần mềm có thể được tùy chỉnh xây dựng hoặc tùy chỉnh xây dựng.</w:t>
      </w:r>
    </w:p>
    <w:p w14:paraId="2D289F21" w14:textId="77777777" w:rsidR="00C61410" w:rsidRPr="00834529" w:rsidRDefault="00C61410" w:rsidP="003B568E">
      <w:pPr>
        <w:spacing w:after="0" w:line="360" w:lineRule="auto"/>
        <w:ind w:left="720"/>
        <w:rPr>
          <w:rFonts w:asciiTheme="majorHAnsi" w:hAnsiTheme="majorHAnsi" w:cstheme="majorHAnsi"/>
          <w:sz w:val="24"/>
          <w:szCs w:val="24"/>
        </w:rPr>
      </w:pPr>
      <w:r w:rsidRPr="0049438C">
        <w:rPr>
          <w:sz w:val="24"/>
          <w:szCs w:val="24"/>
          <w:highlight w:val="yellow"/>
          <w:lang w:val="vi"/>
        </w:rPr>
        <w:t>D.</w:t>
      </w:r>
      <w:r w:rsidRPr="00834529">
        <w:rPr>
          <w:sz w:val="24"/>
          <w:szCs w:val="24"/>
          <w:lang w:val="vi"/>
        </w:rPr>
        <w:t xml:space="preserve"> Tất cả đã đề cập ở trên</w:t>
      </w:r>
    </w:p>
    <w:p w14:paraId="0A6D78F4"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2. biên dịch, biên tập viên phần mềm đi theo loại phần mềm?</w:t>
      </w:r>
    </w:p>
    <w:p w14:paraId="24C5D274" w14:textId="77777777" w:rsidR="00C61410" w:rsidRPr="00834529" w:rsidRDefault="00C61410" w:rsidP="003B568E">
      <w:pPr>
        <w:spacing w:after="0" w:line="360" w:lineRule="auto"/>
        <w:ind w:left="720"/>
        <w:rPr>
          <w:rFonts w:asciiTheme="majorHAnsi" w:hAnsiTheme="majorHAnsi" w:cstheme="majorHAnsi"/>
          <w:sz w:val="24"/>
          <w:szCs w:val="24"/>
        </w:rPr>
      </w:pPr>
      <w:r w:rsidRPr="0049438C">
        <w:rPr>
          <w:sz w:val="24"/>
          <w:szCs w:val="24"/>
          <w:highlight w:val="yellow"/>
          <w:lang w:val="vi"/>
        </w:rPr>
        <w:t>A.</w:t>
      </w:r>
      <w:r w:rsidRPr="00834529">
        <w:rPr>
          <w:sz w:val="24"/>
          <w:szCs w:val="24"/>
          <w:lang w:val="vi"/>
        </w:rPr>
        <w:t xml:space="preserve"> Phần mềm hệ thống</w:t>
      </w:r>
    </w:p>
    <w:p w14:paraId="54276D41"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phần mềm ứng dụng</w:t>
      </w:r>
    </w:p>
    <w:p w14:paraId="07972A89"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c. phần mềm khoa học</w:t>
      </w:r>
    </w:p>
    <w:p w14:paraId="4D478E07"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d. None của các bên trên</w:t>
      </w:r>
    </w:p>
    <w:p w14:paraId="4D208E97"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3. phần mềm được định nghĩa là _ _ __ .</w:t>
      </w:r>
    </w:p>
    <w:p w14:paraId="750B0DD8"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hướng dẫn</w:t>
      </w:r>
    </w:p>
    <w:p w14:paraId="441F1340"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cấu trúc dữ liệu</w:t>
      </w:r>
    </w:p>
    <w:p w14:paraId="77325AC9"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c. tài liệu</w:t>
      </w:r>
    </w:p>
    <w:p w14:paraId="61D1B75F" w14:textId="77777777" w:rsidR="00C61410" w:rsidRPr="00834529" w:rsidRDefault="00C61410" w:rsidP="003B568E">
      <w:pPr>
        <w:spacing w:after="0" w:line="360" w:lineRule="auto"/>
        <w:ind w:left="720"/>
        <w:rPr>
          <w:rFonts w:asciiTheme="majorHAnsi" w:hAnsiTheme="majorHAnsi" w:cstheme="majorHAnsi"/>
          <w:sz w:val="24"/>
          <w:szCs w:val="24"/>
        </w:rPr>
      </w:pPr>
      <w:r w:rsidRPr="0049438C">
        <w:rPr>
          <w:sz w:val="24"/>
          <w:szCs w:val="24"/>
          <w:highlight w:val="yellow"/>
          <w:lang w:val="vi"/>
        </w:rPr>
        <w:t>d</w:t>
      </w:r>
      <w:r w:rsidRPr="00834529">
        <w:rPr>
          <w:sz w:val="24"/>
          <w:szCs w:val="24"/>
          <w:lang w:val="vi"/>
        </w:rPr>
        <w:t>. Tất cả các bên trên</w:t>
      </w:r>
    </w:p>
    <w:p w14:paraId="45749625"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4. hiệu quả trong sản phẩm phần mềm không bao gồm</w:t>
      </w:r>
    </w:p>
    <w:p w14:paraId="24B0F318"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đáp ứng</w:t>
      </w:r>
    </w:p>
    <w:p w14:paraId="336A978B" w14:textId="77777777" w:rsidR="00C61410" w:rsidRPr="00CD50E1" w:rsidRDefault="00C61410" w:rsidP="003B568E">
      <w:pPr>
        <w:spacing w:after="0" w:line="360" w:lineRule="auto"/>
        <w:ind w:left="720"/>
        <w:rPr>
          <w:rFonts w:asciiTheme="majorHAnsi" w:hAnsiTheme="majorHAnsi" w:cstheme="majorHAnsi"/>
          <w:color w:val="FF0000"/>
          <w:sz w:val="24"/>
          <w:szCs w:val="24"/>
        </w:rPr>
      </w:pPr>
      <w:r w:rsidRPr="00CD50E1">
        <w:rPr>
          <w:color w:val="FF0000"/>
          <w:sz w:val="24"/>
          <w:szCs w:val="24"/>
          <w:lang w:val="vi"/>
        </w:rPr>
        <w:t>b. cấp giấy phép</w:t>
      </w:r>
    </w:p>
    <w:p w14:paraId="1B446F56"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c. sử dụng bộ nhớ</w:t>
      </w:r>
    </w:p>
    <w:p w14:paraId="2B7006CB"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d. thời gian xử lý</w:t>
      </w:r>
    </w:p>
    <w:p w14:paraId="03C15757"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5. một Phần mềm?</w:t>
      </w:r>
    </w:p>
    <w:p w14:paraId="2B4063EC"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phần mềm được thiết lập các chương trình</w:t>
      </w:r>
    </w:p>
    <w:p w14:paraId="60461ADE"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phần mềm là tài liệu và cấu hình của dữ liệu</w:t>
      </w:r>
    </w:p>
    <w:p w14:paraId="7C819115" w14:textId="77777777" w:rsidR="00C61410" w:rsidRPr="00200574" w:rsidRDefault="00C61410" w:rsidP="003B568E">
      <w:pPr>
        <w:spacing w:after="0" w:line="360" w:lineRule="auto"/>
        <w:ind w:left="720"/>
        <w:rPr>
          <w:rFonts w:asciiTheme="majorHAnsi" w:hAnsiTheme="majorHAnsi" w:cstheme="majorHAnsi"/>
          <w:color w:val="FF0000"/>
          <w:sz w:val="24"/>
          <w:szCs w:val="24"/>
        </w:rPr>
      </w:pPr>
      <w:r w:rsidRPr="00200574">
        <w:rPr>
          <w:color w:val="FF0000"/>
          <w:sz w:val="24"/>
          <w:szCs w:val="24"/>
          <w:lang w:val="vi"/>
        </w:rPr>
        <w:t>c. cả a và b</w:t>
      </w:r>
    </w:p>
    <w:p w14:paraId="11A7DC0D"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d. không ai trong số các đề cập</w:t>
      </w:r>
    </w:p>
    <w:p w14:paraId="6FB1974A"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 xml:space="preserve">6. mà trong số này không tài khoản cho sự thất bại phần mềm? </w:t>
      </w:r>
    </w:p>
    <w:p w14:paraId="0B05F769"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tăng nhu cầu</w:t>
      </w:r>
    </w:p>
    <w:p w14:paraId="7EF11EA1"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thấp kỳ vọng</w:t>
      </w:r>
    </w:p>
    <w:p w14:paraId="0330FC21" w14:textId="77777777" w:rsidR="00C61410" w:rsidRPr="00200574" w:rsidRDefault="00C61410" w:rsidP="003B568E">
      <w:pPr>
        <w:spacing w:after="0" w:line="360" w:lineRule="auto"/>
        <w:ind w:left="720"/>
        <w:rPr>
          <w:rFonts w:asciiTheme="majorHAnsi" w:hAnsiTheme="majorHAnsi" w:cstheme="majorHAnsi"/>
          <w:color w:val="FF0000"/>
          <w:sz w:val="24"/>
          <w:szCs w:val="24"/>
        </w:rPr>
      </w:pPr>
      <w:r w:rsidRPr="00200574">
        <w:rPr>
          <w:color w:val="FF0000"/>
          <w:sz w:val="24"/>
          <w:szCs w:val="24"/>
          <w:lang w:val="vi"/>
        </w:rPr>
        <w:t>c. tăng nguồn cung cấp</w:t>
      </w:r>
    </w:p>
    <w:p w14:paraId="0945385C"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d. ít đáng tin cậy và đắt tiền</w:t>
      </w:r>
    </w:p>
    <w:p w14:paraId="3F8FE802"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lastRenderedPageBreak/>
        <w:t>7. thuộc tính của Good là gì Phần mềm?</w:t>
      </w:r>
    </w:p>
    <w:p w14:paraId="0EC4633F"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bảo trì phần mềm</w:t>
      </w:r>
    </w:p>
    <w:p w14:paraId="1F2019DE"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chức năng phần mềm</w:t>
      </w:r>
    </w:p>
    <w:p w14:paraId="2D8D130C"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c. phát triển phần mềm</w:t>
      </w:r>
    </w:p>
    <w:p w14:paraId="18206C15" w14:textId="77777777" w:rsidR="00C61410" w:rsidRPr="00200574" w:rsidRDefault="00C61410" w:rsidP="003B568E">
      <w:pPr>
        <w:spacing w:after="0" w:line="360" w:lineRule="auto"/>
        <w:ind w:firstLine="720"/>
        <w:rPr>
          <w:rFonts w:asciiTheme="majorHAnsi" w:hAnsiTheme="majorHAnsi" w:cstheme="majorHAnsi"/>
          <w:color w:val="FF0000"/>
          <w:sz w:val="24"/>
          <w:szCs w:val="24"/>
        </w:rPr>
      </w:pPr>
      <w:r w:rsidRPr="00200574">
        <w:rPr>
          <w:color w:val="FF0000"/>
          <w:sz w:val="24"/>
          <w:szCs w:val="24"/>
          <w:lang w:val="vi"/>
        </w:rPr>
        <w:t>d. a và b</w:t>
      </w:r>
    </w:p>
    <w:p w14:paraId="2EDF285D"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8. nào trong số này là Sai?</w:t>
      </w:r>
    </w:p>
    <w:p w14:paraId="421C3D3E"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công nghệ phần mềm thuộc về khoa học máy tính.</w:t>
      </w:r>
    </w:p>
    <w:p w14:paraId="50665BF9"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công nghệ phần mềm là một phần của nhiều hình thức chung của kỹ thuật hệ thống.</w:t>
      </w:r>
    </w:p>
    <w:p w14:paraId="01E3413E" w14:textId="77777777" w:rsidR="00C61410" w:rsidRPr="00200574" w:rsidRDefault="00C61410" w:rsidP="003B568E">
      <w:pPr>
        <w:spacing w:after="0" w:line="360" w:lineRule="auto"/>
        <w:ind w:left="720"/>
        <w:rPr>
          <w:rFonts w:asciiTheme="majorHAnsi" w:hAnsiTheme="majorHAnsi" w:cstheme="majorHAnsi"/>
          <w:color w:val="FF0000"/>
          <w:sz w:val="24"/>
          <w:szCs w:val="24"/>
        </w:rPr>
      </w:pPr>
      <w:r w:rsidRPr="00200574">
        <w:rPr>
          <w:color w:val="FF0000"/>
          <w:sz w:val="24"/>
          <w:szCs w:val="24"/>
          <w:lang w:val="vi"/>
        </w:rPr>
        <w:t>c. khoa học máy tính thuộc về kỹ thuật phần mềm.</w:t>
      </w:r>
    </w:p>
    <w:p w14:paraId="064A9C94"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d. kỹ thuật phần mềm là có liên quan với các thực tiễn của phát triển và cung cấp phần mềm hữu ích.</w:t>
      </w:r>
    </w:p>
    <w:p w14:paraId="77657DF5"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9. nào trong số này là Đúng?</w:t>
      </w:r>
    </w:p>
    <w:p w14:paraId="0B9E0693"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chung sản phẩm và sản phẩm tùy biến là các loại sản phẩm phần mềm.</w:t>
      </w:r>
    </w:p>
    <w:p w14:paraId="486EF338"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sản phẩm chung loại được sản xuất bởi tổ chức và bán cho thị trường mở.</w:t>
      </w:r>
    </w:p>
    <w:p w14:paraId="63757F90"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c. sản phẩm tùy chỉnh được ủy nhiệm bởi khách hàng cụ thể.</w:t>
      </w:r>
    </w:p>
    <w:p w14:paraId="2DAB9772" w14:textId="77777777" w:rsidR="00C61410" w:rsidRPr="00200574" w:rsidRDefault="00C61410" w:rsidP="003B568E">
      <w:pPr>
        <w:spacing w:after="0" w:line="360" w:lineRule="auto"/>
        <w:ind w:left="720"/>
        <w:rPr>
          <w:rFonts w:asciiTheme="majorHAnsi" w:hAnsiTheme="majorHAnsi" w:cstheme="majorHAnsi"/>
          <w:color w:val="FF0000"/>
          <w:sz w:val="24"/>
          <w:szCs w:val="24"/>
        </w:rPr>
      </w:pPr>
      <w:r w:rsidRPr="00200574">
        <w:rPr>
          <w:color w:val="FF0000"/>
          <w:sz w:val="24"/>
          <w:szCs w:val="24"/>
          <w:lang w:val="vi"/>
        </w:rPr>
        <w:t>d. tất cả các bên trên.</w:t>
      </w:r>
    </w:p>
    <w:p w14:paraId="2ADDCBFA" w14:textId="77777777" w:rsidR="00C61410" w:rsidRPr="00834529" w:rsidRDefault="00C61410" w:rsidP="003B568E">
      <w:pPr>
        <w:spacing w:after="0" w:line="360" w:lineRule="auto"/>
        <w:rPr>
          <w:rFonts w:asciiTheme="majorHAnsi" w:hAnsiTheme="majorHAnsi" w:cstheme="majorHAnsi"/>
          <w:b/>
          <w:caps/>
          <w:sz w:val="24"/>
          <w:szCs w:val="24"/>
        </w:rPr>
      </w:pPr>
    </w:p>
    <w:p w14:paraId="19E70E50" w14:textId="77777777" w:rsidR="00C61410" w:rsidRPr="00834529" w:rsidRDefault="00C61410" w:rsidP="003B568E">
      <w:pPr>
        <w:spacing w:after="0" w:line="360" w:lineRule="auto"/>
        <w:rPr>
          <w:rFonts w:asciiTheme="majorHAnsi" w:hAnsiTheme="majorHAnsi" w:cstheme="majorHAnsi"/>
          <w:b/>
          <w:caps/>
          <w:sz w:val="24"/>
          <w:szCs w:val="24"/>
        </w:rPr>
      </w:pPr>
    </w:p>
    <w:p w14:paraId="501CDA65" w14:textId="77777777" w:rsidR="007F2A06" w:rsidRPr="00834529" w:rsidRDefault="008A174B" w:rsidP="003B568E">
      <w:pPr>
        <w:spacing w:after="0" w:line="360" w:lineRule="auto"/>
        <w:rPr>
          <w:rFonts w:asciiTheme="majorHAnsi" w:hAnsiTheme="majorHAnsi" w:cstheme="majorHAnsi"/>
          <w:b/>
          <w:caps/>
          <w:sz w:val="24"/>
          <w:szCs w:val="24"/>
        </w:rPr>
      </w:pPr>
      <w:r w:rsidRPr="00834529">
        <w:rPr>
          <w:b/>
          <w:caps/>
          <w:sz w:val="24"/>
          <w:szCs w:val="24"/>
          <w:lang w:val="vi"/>
        </w:rPr>
        <w:t xml:space="preserve">Phần mềm </w:t>
      </w:r>
      <w:r w:rsidR="00C61410" w:rsidRPr="00834529">
        <w:rPr>
          <w:b/>
          <w:caps/>
          <w:sz w:val="24"/>
          <w:szCs w:val="24"/>
          <w:lang w:val="vi"/>
        </w:rPr>
        <w:t>Dân tộc và tổ chức</w:t>
      </w:r>
    </w:p>
    <w:p w14:paraId="7DF32B88" w14:textId="77777777" w:rsidR="00E200A9" w:rsidRPr="00834529" w:rsidRDefault="00E200A9" w:rsidP="003B568E">
      <w:pPr>
        <w:numPr>
          <w:ilvl w:val="0"/>
          <w:numId w:val="6"/>
        </w:numPr>
        <w:autoSpaceDE w:val="0"/>
        <w:autoSpaceDN w:val="0"/>
        <w:adjustRightInd w:val="0"/>
        <w:spacing w:after="0" w:line="360" w:lineRule="auto"/>
        <w:rPr>
          <w:rFonts w:asciiTheme="majorHAnsi" w:hAnsiTheme="majorHAnsi" w:cstheme="majorHAnsi"/>
          <w:sz w:val="24"/>
          <w:szCs w:val="24"/>
        </w:rPr>
      </w:pPr>
      <w:r w:rsidRPr="00834529">
        <w:rPr>
          <w:rStyle w:val="fontstyle01"/>
          <w:color w:val="auto"/>
          <w:sz w:val="24"/>
          <w:szCs w:val="24"/>
          <w:lang w:val="vi"/>
        </w:rPr>
        <w:t>Một kỹ sư phần mềm có thể:</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Sửa đổi một quá trình phần mềm xác định;</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Thay đổi quá trình phần mềm xác định;</w:t>
      </w:r>
      <w:r w:rsidRPr="00834529">
        <w:rPr>
          <w:sz w:val="24"/>
          <w:szCs w:val="24"/>
          <w:lang w:val="vi"/>
        </w:rPr>
        <w:br/>
      </w:r>
      <w:r w:rsidRPr="00200574">
        <w:rPr>
          <w:rStyle w:val="fontstyle21"/>
          <w:color w:val="FF0000"/>
          <w:sz w:val="24"/>
          <w:szCs w:val="24"/>
          <w:lang w:val="vi"/>
        </w:rPr>
        <w:t xml:space="preserve">c </w:t>
      </w:r>
      <w:r w:rsidRPr="00200574">
        <w:rPr>
          <w:rStyle w:val="fontstyle01"/>
          <w:color w:val="FF0000"/>
          <w:sz w:val="24"/>
          <w:szCs w:val="24"/>
          <w:lang w:val="vi"/>
        </w:rPr>
        <w:t>Thợ may một quá trình phần mềm định nghĩa;</w:t>
      </w:r>
      <w:r w:rsidRPr="00200574">
        <w:rPr>
          <w:color w:val="FF0000"/>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Căn chỉnh quy trình phần mềm để xác định phần cứng;</w:t>
      </w:r>
    </w:p>
    <w:p w14:paraId="74D9EE40" w14:textId="77777777" w:rsidR="008C4F09" w:rsidRPr="00834529" w:rsidRDefault="008C4F09" w:rsidP="003B568E">
      <w:pPr>
        <w:numPr>
          <w:ilvl w:val="0"/>
          <w:numId w:val="6"/>
        </w:numPr>
        <w:autoSpaceDE w:val="0"/>
        <w:autoSpaceDN w:val="0"/>
        <w:adjustRightInd w:val="0"/>
        <w:spacing w:after="0" w:line="360" w:lineRule="auto"/>
        <w:rPr>
          <w:rFonts w:asciiTheme="majorHAnsi" w:hAnsiTheme="majorHAnsi" w:cstheme="majorHAnsi"/>
          <w:sz w:val="24"/>
          <w:szCs w:val="24"/>
        </w:rPr>
      </w:pPr>
      <w:r w:rsidRPr="00834529">
        <w:rPr>
          <w:rStyle w:val="fontstyle01"/>
          <w:color w:val="auto"/>
          <w:sz w:val="24"/>
          <w:szCs w:val="24"/>
          <w:lang w:val="vi"/>
        </w:rPr>
        <w:t>Nguyên tắc công nghệ phần mềm:</w:t>
      </w:r>
      <w:r w:rsidRPr="00834529">
        <w:rPr>
          <w:sz w:val="24"/>
          <w:szCs w:val="24"/>
          <w:lang w:val="vi"/>
        </w:rPr>
        <w:br/>
      </w:r>
      <w:r w:rsidRPr="00200574">
        <w:rPr>
          <w:rStyle w:val="fontstyle21"/>
          <w:color w:val="FF0000"/>
          <w:sz w:val="24"/>
          <w:szCs w:val="24"/>
          <w:lang w:val="vi"/>
        </w:rPr>
        <w:t xml:space="preserve">một </w:t>
      </w:r>
      <w:r w:rsidRPr="00200574">
        <w:rPr>
          <w:rStyle w:val="fontstyle01"/>
          <w:color w:val="FF0000"/>
          <w:sz w:val="24"/>
          <w:szCs w:val="24"/>
          <w:lang w:val="vi"/>
        </w:rPr>
        <w:t>Cam kết chất lượng và cải tiến liên tục;</w:t>
      </w:r>
      <w:r w:rsidRPr="00200574">
        <w:rPr>
          <w:color w:val="FF0000"/>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Yêu cầu sử dụng các công cụ phần mềm;</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Tập trung vào các hoạt động xây dựng phần mềm;</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Đặt mục tiêu và mục tiêu cho người quản lý.</w:t>
      </w:r>
    </w:p>
    <w:p w14:paraId="6795F22D" w14:textId="77777777" w:rsidR="008C4F09" w:rsidRPr="00834529" w:rsidRDefault="008C4F09" w:rsidP="003B568E">
      <w:pPr>
        <w:numPr>
          <w:ilvl w:val="0"/>
          <w:numId w:val="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Các kỹ năng quan trọng nhất trong kỹ thuật phần mềm là:</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Phần mềm xây dựng;</w:t>
      </w:r>
      <w:r w:rsidRPr="00834529">
        <w:rPr>
          <w:sz w:val="24"/>
          <w:szCs w:val="24"/>
          <w:lang w:val="vi"/>
        </w:rPr>
        <w:br/>
      </w:r>
      <w:r w:rsidRPr="00834529">
        <w:rPr>
          <w:rStyle w:val="fontstyle21"/>
          <w:color w:val="auto"/>
          <w:sz w:val="24"/>
          <w:szCs w:val="24"/>
          <w:lang w:val="vi"/>
        </w:rPr>
        <w:lastRenderedPageBreak/>
        <w:t xml:space="preserve">b </w:t>
      </w:r>
      <w:r w:rsidRPr="00834529">
        <w:rPr>
          <w:rStyle w:val="fontstyle01"/>
          <w:color w:val="auto"/>
          <w:sz w:val="24"/>
          <w:szCs w:val="24"/>
          <w:lang w:val="vi"/>
        </w:rPr>
        <w:t>Thiết kế phần mềm;</w:t>
      </w:r>
      <w:r w:rsidRPr="00834529">
        <w:rPr>
          <w:sz w:val="24"/>
          <w:szCs w:val="24"/>
          <w:lang w:val="vi"/>
        </w:rPr>
        <w:br/>
      </w:r>
      <w:r w:rsidRPr="00200574">
        <w:rPr>
          <w:rStyle w:val="fontstyle21"/>
          <w:color w:val="FF0000"/>
          <w:sz w:val="24"/>
          <w:szCs w:val="24"/>
          <w:lang w:val="vi"/>
        </w:rPr>
        <w:t xml:space="preserve">c </w:t>
      </w:r>
      <w:r w:rsidRPr="00200574">
        <w:rPr>
          <w:rStyle w:val="fontstyle01"/>
          <w:color w:val="FF0000"/>
          <w:sz w:val="24"/>
          <w:szCs w:val="24"/>
          <w:lang w:val="vi"/>
        </w:rPr>
        <w:t>Quản lý dự án phần mềm;</w:t>
      </w:r>
      <w:r w:rsidRPr="00200574">
        <w:rPr>
          <w:color w:val="FF0000"/>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Phần mềm đảm bảo chất lượng.</w:t>
      </w:r>
    </w:p>
    <w:p w14:paraId="7E789BF5" w14:textId="77777777" w:rsidR="00BD4934" w:rsidRPr="00834529" w:rsidRDefault="00BD4934" w:rsidP="003B568E">
      <w:pPr>
        <w:pStyle w:val="ListParagraph"/>
        <w:numPr>
          <w:ilvl w:val="0"/>
          <w:numId w:val="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Các kiến thức và kỹ năng của công nhân là:</w:t>
      </w:r>
      <w:r w:rsidRPr="00834529">
        <w:rPr>
          <w:sz w:val="24"/>
          <w:szCs w:val="24"/>
          <w:lang w:val="vi"/>
        </w:rPr>
        <w:br/>
      </w:r>
      <w:r w:rsidRPr="00200574">
        <w:rPr>
          <w:rStyle w:val="fontstyle21"/>
          <w:color w:val="FF0000"/>
          <w:sz w:val="24"/>
          <w:szCs w:val="24"/>
          <w:lang w:val="vi"/>
        </w:rPr>
        <w:t xml:space="preserve">một </w:t>
      </w:r>
      <w:r w:rsidRPr="00200574">
        <w:rPr>
          <w:rStyle w:val="fontstyle01"/>
          <w:color w:val="FF0000"/>
          <w:sz w:val="24"/>
          <w:szCs w:val="24"/>
          <w:lang w:val="vi"/>
        </w:rPr>
        <w:t>Tài sản lớn cho doanh nghiệp;</w:t>
      </w:r>
      <w:r w:rsidRPr="00200574">
        <w:rPr>
          <w:color w:val="FF0000"/>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Tài sản nhỏ cho doanh nghiệp</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Không liên quan đến doanh nghiệp;</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Không trực tiếp tác động đến doanh nghiệp;</w:t>
      </w:r>
    </w:p>
    <w:p w14:paraId="7404109E" w14:textId="77777777" w:rsidR="00BD4934" w:rsidRPr="00834529" w:rsidRDefault="00BD4934" w:rsidP="003B568E">
      <w:pPr>
        <w:numPr>
          <w:ilvl w:val="0"/>
          <w:numId w:val="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Để được hoàn toàn thể chế một quá trình phần mềm phải được;</w:t>
      </w:r>
      <w:r w:rsidRPr="00834529">
        <w:rPr>
          <w:sz w:val="24"/>
          <w:szCs w:val="24"/>
          <w:lang w:val="vi"/>
        </w:rPr>
        <w:br/>
      </w:r>
      <w:r w:rsidRPr="00200574">
        <w:rPr>
          <w:rStyle w:val="fontstyle21"/>
          <w:color w:val="FF0000"/>
          <w:sz w:val="24"/>
          <w:szCs w:val="24"/>
          <w:lang w:val="vi"/>
        </w:rPr>
        <w:t xml:space="preserve">một </w:t>
      </w:r>
      <w:r w:rsidRPr="00200574">
        <w:rPr>
          <w:rStyle w:val="fontstyle01"/>
          <w:color w:val="FF0000"/>
          <w:sz w:val="24"/>
          <w:szCs w:val="24"/>
          <w:lang w:val="vi"/>
        </w:rPr>
        <w:t>Được xác định, tài liệu, đào tạo, sử dụng, đo, xác minh, và cải tiến;</w:t>
      </w:r>
      <w:r w:rsidRPr="00200574">
        <w:rPr>
          <w:color w:val="FF0000"/>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Tài liệu, được đào tạo, thiết kế, đo lường và thực hiện;</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Yêu cầu, thiết kế, lập trình, thử nghiệm, phát hành và duy trì</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Thiết kế, xây dựng, đào tạo, xác minh và đo;</w:t>
      </w:r>
    </w:p>
    <w:p w14:paraId="5AFE7F19" w14:textId="77777777" w:rsidR="00C61410" w:rsidRPr="00834529" w:rsidRDefault="00C61410" w:rsidP="003B568E">
      <w:pPr>
        <w:pStyle w:val="ListParagraph"/>
        <w:numPr>
          <w:ilvl w:val="0"/>
          <w:numId w:val="6"/>
        </w:numPr>
        <w:spacing w:after="0" w:line="360" w:lineRule="auto"/>
        <w:rPr>
          <w:rFonts w:asciiTheme="majorHAnsi" w:hAnsiTheme="majorHAnsi" w:cstheme="majorHAnsi"/>
          <w:sz w:val="24"/>
          <w:szCs w:val="24"/>
        </w:rPr>
      </w:pPr>
      <w:r w:rsidRPr="00834529">
        <w:rPr>
          <w:sz w:val="24"/>
          <w:szCs w:val="24"/>
          <w:lang w:val="vi"/>
        </w:rPr>
        <w:t>Xác định các tuyên bố đúng: "kỹ sư phần mềm sẽ</w:t>
      </w:r>
    </w:p>
    <w:p w14:paraId="705ECC1A" w14:textId="77777777" w:rsidR="00C61410" w:rsidRPr="00834529" w:rsidRDefault="00C61410" w:rsidP="003B568E">
      <w:pPr>
        <w:pStyle w:val="ListParagraph"/>
        <w:spacing w:after="0" w:line="360" w:lineRule="auto"/>
        <w:ind w:left="360"/>
        <w:rPr>
          <w:rFonts w:asciiTheme="majorHAnsi" w:hAnsiTheme="majorHAnsi" w:cstheme="majorHAnsi"/>
          <w:sz w:val="24"/>
          <w:szCs w:val="24"/>
        </w:rPr>
      </w:pPr>
      <w:r w:rsidRPr="00834529">
        <w:rPr>
          <w:sz w:val="24"/>
          <w:szCs w:val="24"/>
          <w:lang w:val="vi"/>
        </w:rPr>
        <w:t>a. hành động theo cách đó là lợi ích tốt nhất của chuyên môn của mình và Ân.</w:t>
      </w:r>
    </w:p>
    <w:p w14:paraId="7FC90278" w14:textId="77777777" w:rsidR="00C61410" w:rsidRPr="00200574" w:rsidRDefault="00C61410" w:rsidP="003B568E">
      <w:pPr>
        <w:pStyle w:val="ListParagraph"/>
        <w:spacing w:after="0" w:line="360" w:lineRule="auto"/>
        <w:ind w:left="360"/>
        <w:rPr>
          <w:rFonts w:asciiTheme="majorHAnsi" w:hAnsiTheme="majorHAnsi" w:cstheme="majorHAnsi"/>
          <w:color w:val="FF0000"/>
          <w:sz w:val="24"/>
          <w:szCs w:val="24"/>
        </w:rPr>
      </w:pPr>
      <w:r w:rsidRPr="00200574">
        <w:rPr>
          <w:color w:val="FF0000"/>
          <w:sz w:val="24"/>
          <w:szCs w:val="24"/>
          <w:lang w:val="vi"/>
        </w:rPr>
        <w:t>b. hành động nhất quán với lợi ích công cộng.</w:t>
      </w:r>
    </w:p>
    <w:p w14:paraId="5D70ADB4" w14:textId="77777777" w:rsidR="00C61410" w:rsidRPr="00834529" w:rsidRDefault="00C61410" w:rsidP="003B568E">
      <w:pPr>
        <w:pStyle w:val="ListParagraph"/>
        <w:spacing w:after="0" w:line="360" w:lineRule="auto"/>
        <w:ind w:left="360"/>
        <w:rPr>
          <w:rFonts w:asciiTheme="majorHAnsi" w:hAnsiTheme="majorHAnsi" w:cstheme="majorHAnsi"/>
          <w:sz w:val="24"/>
          <w:szCs w:val="24"/>
        </w:rPr>
      </w:pPr>
      <w:r w:rsidRPr="00834529">
        <w:rPr>
          <w:sz w:val="24"/>
          <w:szCs w:val="24"/>
          <w:lang w:val="vi"/>
        </w:rPr>
        <w:t>c. đảm bảo rằng các sản phẩm của họ chỉ đáp ứng các SRS.</w:t>
      </w:r>
    </w:p>
    <w:p w14:paraId="46C4B2D3" w14:textId="77777777" w:rsidR="00C61410" w:rsidRPr="00834529" w:rsidRDefault="00C61410" w:rsidP="003B568E">
      <w:pPr>
        <w:pStyle w:val="ListParagraph"/>
        <w:spacing w:after="0" w:line="360" w:lineRule="auto"/>
        <w:ind w:left="360"/>
        <w:rPr>
          <w:rFonts w:asciiTheme="majorHAnsi" w:hAnsiTheme="majorHAnsi" w:cstheme="majorHAnsi"/>
          <w:sz w:val="24"/>
          <w:szCs w:val="24"/>
        </w:rPr>
      </w:pPr>
      <w:r w:rsidRPr="00834529">
        <w:rPr>
          <w:sz w:val="24"/>
          <w:szCs w:val="24"/>
          <w:lang w:val="vi"/>
        </w:rPr>
        <w:t>d. không ai trong số các bên trên</w:t>
      </w:r>
    </w:p>
    <w:p w14:paraId="030D19BB" w14:textId="77777777" w:rsidR="00C61410" w:rsidRPr="00834529" w:rsidRDefault="00C61410" w:rsidP="003B568E">
      <w:pPr>
        <w:pStyle w:val="ListParagraph"/>
        <w:numPr>
          <w:ilvl w:val="0"/>
          <w:numId w:val="6"/>
        </w:numPr>
        <w:spacing w:after="0" w:line="360" w:lineRule="auto"/>
        <w:rPr>
          <w:rFonts w:asciiTheme="majorHAnsi" w:hAnsiTheme="majorHAnsi" w:cstheme="majorHAnsi"/>
          <w:sz w:val="24"/>
          <w:szCs w:val="24"/>
        </w:rPr>
      </w:pPr>
      <w:r w:rsidRPr="00834529">
        <w:rPr>
          <w:sz w:val="24"/>
          <w:szCs w:val="24"/>
          <w:lang w:val="vi"/>
        </w:rPr>
        <w:t>Chọn tuyên bố không chính xác:</w:t>
      </w:r>
    </w:p>
    <w:p w14:paraId="28A0BC94" w14:textId="77777777" w:rsidR="00C61410" w:rsidRPr="00834529" w:rsidRDefault="00C61410" w:rsidP="003B568E">
      <w:pPr>
        <w:pStyle w:val="ListParagraph"/>
        <w:spacing w:after="0" w:line="360" w:lineRule="auto"/>
        <w:ind w:left="360"/>
        <w:rPr>
          <w:rFonts w:asciiTheme="majorHAnsi" w:hAnsiTheme="majorHAnsi" w:cstheme="majorHAnsi"/>
          <w:sz w:val="24"/>
          <w:szCs w:val="24"/>
        </w:rPr>
      </w:pPr>
      <w:r w:rsidRPr="00834529">
        <w:rPr>
          <w:sz w:val="24"/>
          <w:szCs w:val="24"/>
          <w:lang w:val="vi"/>
        </w:rPr>
        <w:t>Kỹ sư phần mềm should__________________________.</w:t>
      </w:r>
    </w:p>
    <w:p w14:paraId="396F4299" w14:textId="77777777" w:rsidR="00C61410" w:rsidRPr="00834529" w:rsidRDefault="00C61410" w:rsidP="003B568E">
      <w:pPr>
        <w:pStyle w:val="ListParagraph"/>
        <w:spacing w:after="0" w:line="360" w:lineRule="auto"/>
        <w:ind w:left="360"/>
        <w:rPr>
          <w:rFonts w:asciiTheme="majorHAnsi" w:hAnsiTheme="majorHAnsi" w:cstheme="majorHAnsi"/>
          <w:sz w:val="24"/>
          <w:szCs w:val="24"/>
        </w:rPr>
      </w:pPr>
      <w:r w:rsidRPr="00834529">
        <w:rPr>
          <w:sz w:val="24"/>
          <w:szCs w:val="24"/>
          <w:lang w:val="vi"/>
        </w:rPr>
        <w:t>a. không cố ý chấp nhận công việc đó là bên ngoài thẩm quyền của bạn.</w:t>
      </w:r>
    </w:p>
    <w:p w14:paraId="7C5AC756" w14:textId="77777777" w:rsidR="00C61410" w:rsidRPr="00834529" w:rsidRDefault="00C61410" w:rsidP="003B568E">
      <w:pPr>
        <w:pStyle w:val="ListParagraph"/>
        <w:spacing w:after="0" w:line="360" w:lineRule="auto"/>
        <w:ind w:left="360"/>
        <w:rPr>
          <w:rFonts w:asciiTheme="majorHAnsi" w:hAnsiTheme="majorHAnsi" w:cstheme="majorHAnsi"/>
          <w:sz w:val="24"/>
          <w:szCs w:val="24"/>
        </w:rPr>
      </w:pPr>
      <w:r w:rsidRPr="00834529">
        <w:rPr>
          <w:sz w:val="24"/>
          <w:szCs w:val="24"/>
          <w:lang w:val="vi"/>
        </w:rPr>
        <w:t>b. không sử dụng kỹ năng kỹ thuật của bạn để điều sai máy tính của người khác.</w:t>
      </w:r>
    </w:p>
    <w:p w14:paraId="419E33B1" w14:textId="77777777" w:rsidR="00C61410" w:rsidRPr="00200574" w:rsidRDefault="00C61410" w:rsidP="003B568E">
      <w:pPr>
        <w:pStyle w:val="ListParagraph"/>
        <w:spacing w:after="0" w:line="360" w:lineRule="auto"/>
        <w:ind w:left="360"/>
        <w:rPr>
          <w:rFonts w:asciiTheme="majorHAnsi" w:hAnsiTheme="majorHAnsi" w:cstheme="majorHAnsi"/>
          <w:color w:val="FF0000"/>
          <w:sz w:val="24"/>
          <w:szCs w:val="24"/>
        </w:rPr>
      </w:pPr>
      <w:r w:rsidRPr="00200574">
        <w:rPr>
          <w:color w:val="FF0000"/>
          <w:sz w:val="24"/>
          <w:szCs w:val="24"/>
          <w:lang w:val="vi"/>
        </w:rPr>
        <w:t>c. Hãy phụ thuộc vào các đồng nghiệp của họ.</w:t>
      </w:r>
    </w:p>
    <w:p w14:paraId="6D31D41B" w14:textId="77777777" w:rsidR="00C61410" w:rsidRPr="00834529" w:rsidRDefault="00C61410" w:rsidP="003B568E">
      <w:pPr>
        <w:pStyle w:val="ListParagraph"/>
        <w:spacing w:after="0" w:line="360" w:lineRule="auto"/>
        <w:ind w:left="360"/>
        <w:rPr>
          <w:rFonts w:asciiTheme="majorHAnsi" w:hAnsiTheme="majorHAnsi" w:cstheme="majorHAnsi"/>
          <w:sz w:val="24"/>
          <w:szCs w:val="24"/>
        </w:rPr>
      </w:pPr>
      <w:r w:rsidRPr="00834529">
        <w:rPr>
          <w:sz w:val="24"/>
          <w:szCs w:val="24"/>
          <w:lang w:val="vi"/>
        </w:rPr>
        <w:t>D. Duy trì tính toàn vẹn và độc lập trong bản án chuyên môn của họ.</w:t>
      </w:r>
    </w:p>
    <w:p w14:paraId="2BA3029A"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8) các dấu hiệu cho thấy một dự án phần mềm là gì gặp rắc rối?</w:t>
      </w:r>
    </w:p>
    <w:p w14:paraId="27A78BEA"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phạm vi sản phẩm được xác định kém.</w:t>
      </w:r>
    </w:p>
    <w:p w14:paraId="61AF4BCD"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thời hạn là không thực tế.</w:t>
      </w:r>
    </w:p>
    <w:p w14:paraId="1CFBCF5E"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c. thay đổi được quản lý kém.</w:t>
      </w:r>
    </w:p>
    <w:p w14:paraId="034EFF1A" w14:textId="77777777" w:rsidR="00C61410" w:rsidRPr="00200574" w:rsidRDefault="00C61410" w:rsidP="003B568E">
      <w:pPr>
        <w:spacing w:after="0" w:line="360" w:lineRule="auto"/>
        <w:ind w:left="720"/>
        <w:rPr>
          <w:rFonts w:asciiTheme="majorHAnsi" w:hAnsiTheme="majorHAnsi" w:cstheme="majorHAnsi"/>
          <w:color w:val="FF0000"/>
          <w:sz w:val="24"/>
          <w:szCs w:val="24"/>
        </w:rPr>
      </w:pPr>
      <w:r w:rsidRPr="00200574">
        <w:rPr>
          <w:color w:val="FF0000"/>
          <w:sz w:val="24"/>
          <w:szCs w:val="24"/>
          <w:lang w:val="vi"/>
        </w:rPr>
        <w:t>d. tất cả các bên trên.</w:t>
      </w:r>
    </w:p>
    <w:p w14:paraId="089D3388"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lastRenderedPageBreak/>
        <w:t>9) bạn đang làm việc như một người quản lý dự án. Công ty của bạn muốn phát triển một dự án. Bạn cũng tham gia vào việc lập kế hoạch đội. Điều gì sẽ được bước đầu tiên của bạn trong kế hoạch dự án?</w:t>
      </w:r>
    </w:p>
    <w:p w14:paraId="11CEACE5" w14:textId="77777777" w:rsidR="00C61410" w:rsidRPr="00200574" w:rsidRDefault="00C61410" w:rsidP="003B568E">
      <w:pPr>
        <w:spacing w:after="0" w:line="360" w:lineRule="auto"/>
        <w:ind w:left="720"/>
        <w:rPr>
          <w:rFonts w:asciiTheme="majorHAnsi" w:hAnsiTheme="majorHAnsi" w:cstheme="majorHAnsi"/>
          <w:color w:val="FF0000"/>
          <w:sz w:val="24"/>
          <w:szCs w:val="24"/>
        </w:rPr>
      </w:pPr>
      <w:r w:rsidRPr="00200574">
        <w:rPr>
          <w:color w:val="FF0000"/>
          <w:sz w:val="24"/>
          <w:szCs w:val="24"/>
          <w:lang w:val="vi"/>
        </w:rPr>
        <w:t xml:space="preserve">a. thiết lập các mục tiêu và phạm vi của sản phẩm. </w:t>
      </w:r>
    </w:p>
    <w:p w14:paraId="40CB9869"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xác định các ràng buộc của dự án.</w:t>
      </w:r>
    </w:p>
    <w:p w14:paraId="5DA2CCD2"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c. chọn Nhóm.</w:t>
      </w:r>
    </w:p>
    <w:p w14:paraId="4998802F"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d. không ai trong số các bên trên.</w:t>
      </w:r>
    </w:p>
    <w:p w14:paraId="7A7A7A7D"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10) mục tiêu chính của công nghệ phần mềm là gì?</w:t>
      </w:r>
    </w:p>
    <w:p w14:paraId="47BA116F"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phần mềm đáng tin cậy</w:t>
      </w:r>
    </w:p>
    <w:p w14:paraId="483BAB43"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chi phí phần mềm có hiệu quả</w:t>
      </w:r>
    </w:p>
    <w:p w14:paraId="3425FE4F" w14:textId="77777777" w:rsidR="00C61410" w:rsidRPr="00200574" w:rsidRDefault="00C61410" w:rsidP="003B568E">
      <w:pPr>
        <w:spacing w:after="0" w:line="360" w:lineRule="auto"/>
        <w:ind w:left="720"/>
        <w:rPr>
          <w:rFonts w:asciiTheme="majorHAnsi" w:hAnsiTheme="majorHAnsi" w:cstheme="majorHAnsi"/>
          <w:color w:val="FF0000"/>
          <w:sz w:val="24"/>
          <w:szCs w:val="24"/>
        </w:rPr>
      </w:pPr>
      <w:r w:rsidRPr="00200574">
        <w:rPr>
          <w:color w:val="FF0000"/>
          <w:sz w:val="24"/>
          <w:szCs w:val="24"/>
          <w:lang w:val="vi"/>
        </w:rPr>
        <w:t xml:space="preserve">c. đáng tin cậy và chi phí hiệu quả Phần mềm </w:t>
      </w:r>
    </w:p>
    <w:p w14:paraId="3099F5CA"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d. không ai trong số các bên trên</w:t>
      </w:r>
    </w:p>
    <w:p w14:paraId="1D771F1A"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11) mà trong số sau đây là/được xem là bên liên quan trong quá trình phần mềm?</w:t>
      </w:r>
    </w:p>
    <w:p w14:paraId="7DF0DE51"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khách hàng</w:t>
      </w:r>
    </w:p>
    <w:p w14:paraId="1C8DBA45"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cuối người dùng</w:t>
      </w:r>
    </w:p>
    <w:p w14:paraId="042FB1D3"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c. quản lý dự án</w:t>
      </w:r>
    </w:p>
    <w:p w14:paraId="34C5AD71" w14:textId="77777777" w:rsidR="00C61410" w:rsidRPr="00200574" w:rsidRDefault="00C61410" w:rsidP="003B568E">
      <w:pPr>
        <w:spacing w:after="0" w:line="360" w:lineRule="auto"/>
        <w:ind w:left="720"/>
        <w:rPr>
          <w:rFonts w:asciiTheme="majorHAnsi" w:hAnsiTheme="majorHAnsi" w:cstheme="majorHAnsi"/>
          <w:color w:val="FF0000"/>
          <w:sz w:val="24"/>
          <w:szCs w:val="24"/>
        </w:rPr>
      </w:pPr>
      <w:r w:rsidRPr="00200574">
        <w:rPr>
          <w:color w:val="FF0000"/>
          <w:sz w:val="24"/>
          <w:szCs w:val="24"/>
          <w:lang w:val="vi"/>
        </w:rPr>
        <w:t>d. tất cả các bên trên</w:t>
      </w:r>
    </w:p>
    <w:p w14:paraId="1E9B8DF6"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12) các công việc liên quan đến kỹ thuật phần mềm có thể được phân loại thành ba giai đoạn chung, bất kể khu vực ứng dụng, kích thước dự án, hoặc phức tạp là the__________ giai đoạn mà tập trung vào những gì, the_________ giai đoạn mà tập trung vào cách thức và the________ _ giai đoạn mà tập trung vào sự thay đổi.</w:t>
      </w:r>
    </w:p>
    <w:p w14:paraId="50A1DBE6"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1 hỗ trợ, 2) phát triển 3) định nghĩa</w:t>
      </w:r>
    </w:p>
    <w:p w14:paraId="6C7DF5F8"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a. 1, 2, 3</w:t>
      </w:r>
    </w:p>
    <w:p w14:paraId="37522F1E"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b. 2, 1, 3</w:t>
      </w:r>
    </w:p>
    <w:p w14:paraId="66E66DD5" w14:textId="77777777" w:rsidR="00C61410" w:rsidRPr="00200574" w:rsidRDefault="00C61410" w:rsidP="003B568E">
      <w:pPr>
        <w:spacing w:after="0" w:line="360" w:lineRule="auto"/>
        <w:ind w:left="720"/>
        <w:rPr>
          <w:rFonts w:asciiTheme="majorHAnsi" w:hAnsiTheme="majorHAnsi" w:cstheme="majorHAnsi"/>
          <w:color w:val="FF0000"/>
          <w:sz w:val="24"/>
          <w:szCs w:val="24"/>
        </w:rPr>
      </w:pPr>
      <w:r w:rsidRPr="00200574">
        <w:rPr>
          <w:color w:val="FF0000"/>
          <w:sz w:val="24"/>
          <w:szCs w:val="24"/>
          <w:lang w:val="vi"/>
        </w:rPr>
        <w:t>c. 3, 2, 1</w:t>
      </w:r>
    </w:p>
    <w:p w14:paraId="31107FB6" w14:textId="77777777" w:rsidR="00C61410" w:rsidRPr="00834529" w:rsidRDefault="00C61410" w:rsidP="003B568E">
      <w:pPr>
        <w:spacing w:after="0" w:line="360" w:lineRule="auto"/>
        <w:ind w:left="720"/>
        <w:rPr>
          <w:rFonts w:asciiTheme="majorHAnsi" w:hAnsiTheme="majorHAnsi" w:cstheme="majorHAnsi"/>
          <w:sz w:val="24"/>
          <w:szCs w:val="24"/>
        </w:rPr>
      </w:pPr>
      <w:r w:rsidRPr="00834529">
        <w:rPr>
          <w:sz w:val="24"/>
          <w:szCs w:val="24"/>
          <w:lang w:val="vi"/>
        </w:rPr>
        <w:t>mất 3, 1, 2</w:t>
      </w:r>
    </w:p>
    <w:p w14:paraId="61004235" w14:textId="77777777" w:rsidR="00C61410" w:rsidRPr="00834529" w:rsidRDefault="00C61410" w:rsidP="003B568E">
      <w:pPr>
        <w:autoSpaceDE w:val="0"/>
        <w:autoSpaceDN w:val="0"/>
        <w:adjustRightInd w:val="0"/>
        <w:spacing w:after="0" w:line="360" w:lineRule="auto"/>
        <w:rPr>
          <w:rStyle w:val="fontstyle01"/>
          <w:rFonts w:asciiTheme="majorHAnsi" w:hAnsiTheme="majorHAnsi" w:cstheme="majorHAnsi"/>
          <w:b/>
          <w:caps/>
          <w:color w:val="auto"/>
          <w:sz w:val="24"/>
          <w:szCs w:val="24"/>
        </w:rPr>
      </w:pPr>
      <w:r w:rsidRPr="00834529">
        <w:rPr>
          <w:rStyle w:val="fontstyle01"/>
          <w:b/>
          <w:caps/>
          <w:color w:val="auto"/>
          <w:sz w:val="24"/>
          <w:szCs w:val="24"/>
          <w:lang w:val="vi"/>
        </w:rPr>
        <w:t>Quá trình phần mềm</w:t>
      </w:r>
    </w:p>
    <w:p w14:paraId="61F8C3F8"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1) một quá trình phần mềm là gì?</w:t>
      </w:r>
    </w:p>
    <w:p w14:paraId="1F82DD55"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2) một quá trình phần mềm được xác định là gì?</w:t>
      </w:r>
    </w:p>
    <w:p w14:paraId="7A71D05B"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 xml:space="preserve">3) các hoạt động cơ bản của một quá trình phần mềm là gì? </w:t>
      </w:r>
    </w:p>
    <w:p w14:paraId="7B532206"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t>4) các mô hình quá trình phần mềm cơ bản là gì?</w:t>
      </w:r>
    </w:p>
    <w:p w14:paraId="3F4D40D5" w14:textId="77777777" w:rsidR="00C61410" w:rsidRPr="00834529" w:rsidRDefault="00C61410" w:rsidP="003B568E">
      <w:pPr>
        <w:spacing w:after="0" w:line="360" w:lineRule="auto"/>
        <w:rPr>
          <w:rFonts w:asciiTheme="majorHAnsi" w:hAnsiTheme="majorHAnsi" w:cstheme="majorHAnsi"/>
          <w:sz w:val="24"/>
          <w:szCs w:val="24"/>
        </w:rPr>
      </w:pPr>
      <w:r w:rsidRPr="00834529">
        <w:rPr>
          <w:sz w:val="24"/>
          <w:szCs w:val="24"/>
          <w:lang w:val="vi"/>
        </w:rPr>
        <w:lastRenderedPageBreak/>
        <w:t>5) nguyên tắc thác nước là gì Mô hình?</w:t>
      </w:r>
    </w:p>
    <w:p w14:paraId="11BD0093" w14:textId="77777777" w:rsidR="008A174B" w:rsidRPr="00834529" w:rsidRDefault="008A174B" w:rsidP="003B568E">
      <w:pPr>
        <w:autoSpaceDE w:val="0"/>
        <w:autoSpaceDN w:val="0"/>
        <w:adjustRightInd w:val="0"/>
        <w:spacing w:after="0" w:line="360" w:lineRule="auto"/>
        <w:rPr>
          <w:rStyle w:val="fontstyle01"/>
          <w:rFonts w:asciiTheme="majorHAnsi" w:hAnsiTheme="majorHAnsi" w:cstheme="majorHAnsi"/>
          <w:b/>
          <w:caps/>
          <w:color w:val="auto"/>
          <w:sz w:val="24"/>
          <w:szCs w:val="24"/>
        </w:rPr>
      </w:pPr>
      <w:r w:rsidRPr="00834529">
        <w:rPr>
          <w:rStyle w:val="fontstyle01"/>
          <w:b/>
          <w:caps/>
          <w:color w:val="auto"/>
          <w:sz w:val="24"/>
          <w:szCs w:val="24"/>
          <w:lang w:val="vi"/>
        </w:rPr>
        <w:t>Yêu cầu phát triển</w:t>
      </w:r>
    </w:p>
    <w:p w14:paraId="1ACBCF09" w14:textId="77777777" w:rsidR="00E200A9" w:rsidRPr="00200574" w:rsidRDefault="008C4F09" w:rsidP="003B568E">
      <w:pPr>
        <w:numPr>
          <w:ilvl w:val="0"/>
          <w:numId w:val="13"/>
        </w:numPr>
        <w:autoSpaceDE w:val="0"/>
        <w:autoSpaceDN w:val="0"/>
        <w:adjustRightInd w:val="0"/>
        <w:spacing w:after="0" w:line="360" w:lineRule="auto"/>
        <w:rPr>
          <w:rStyle w:val="fontstyle01"/>
          <w:rFonts w:asciiTheme="majorHAnsi" w:hAnsiTheme="majorHAnsi" w:cstheme="majorHAnsi"/>
          <w:color w:val="FF0000"/>
          <w:sz w:val="24"/>
          <w:szCs w:val="24"/>
        </w:rPr>
      </w:pPr>
      <w:r w:rsidRPr="00834529">
        <w:rPr>
          <w:rStyle w:val="fontstyle01"/>
          <w:color w:val="auto"/>
          <w:sz w:val="24"/>
          <w:szCs w:val="24"/>
          <w:lang w:val="vi"/>
        </w:rPr>
        <w:t>Các yêu cầu tiếp tục được phân tích trong quá trình xây dựng phần mềm là hoạt động của:</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Các mô hình thác nước;</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Mô hình xoắn ốc;</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Mẫu thử nghiệm;</w:t>
      </w:r>
      <w:r w:rsidRPr="00834529">
        <w:rPr>
          <w:sz w:val="24"/>
          <w:szCs w:val="24"/>
          <w:lang w:val="vi"/>
        </w:rPr>
        <w:br/>
      </w:r>
      <w:r w:rsidRPr="00200574">
        <w:rPr>
          <w:rStyle w:val="fontstyle21"/>
          <w:color w:val="FF0000"/>
          <w:sz w:val="24"/>
          <w:szCs w:val="24"/>
          <w:lang w:val="vi"/>
        </w:rPr>
        <w:t xml:space="preserve">d </w:t>
      </w:r>
      <w:r w:rsidRPr="00200574">
        <w:rPr>
          <w:rStyle w:val="fontstyle01"/>
          <w:color w:val="FF0000"/>
          <w:sz w:val="24"/>
          <w:szCs w:val="24"/>
          <w:lang w:val="vi"/>
        </w:rPr>
        <w:t>Việc gia tăng xây dựng mô hình;</w:t>
      </w:r>
    </w:p>
    <w:p w14:paraId="17D258A0" w14:textId="77777777" w:rsidR="008A174B" w:rsidRPr="00834529" w:rsidRDefault="008A174B" w:rsidP="003B568E">
      <w:pPr>
        <w:numPr>
          <w:ilvl w:val="0"/>
          <w:numId w:val="14"/>
        </w:numPr>
        <w:autoSpaceDE w:val="0"/>
        <w:autoSpaceDN w:val="0"/>
        <w:adjustRightInd w:val="0"/>
        <w:spacing w:after="0" w:line="360" w:lineRule="auto"/>
        <w:rPr>
          <w:rFonts w:asciiTheme="majorHAnsi" w:hAnsiTheme="majorHAnsi" w:cstheme="majorHAnsi"/>
          <w:sz w:val="24"/>
          <w:szCs w:val="24"/>
        </w:rPr>
      </w:pPr>
      <w:r w:rsidRPr="00834529">
        <w:rPr>
          <w:rStyle w:val="fontstyle01"/>
          <w:color w:val="auto"/>
          <w:sz w:val="24"/>
          <w:szCs w:val="24"/>
          <w:lang w:val="vi"/>
        </w:rPr>
        <w:t>Xác nhận yêu cầu là:</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Một kỹ thuật để tìm các yêu cầu lỗi sau khi thiết kế;</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Một phương pháp thử nghiệm các yêu cầu của công cụ phần mềm;</w:t>
      </w:r>
      <w:r w:rsidRPr="00834529">
        <w:rPr>
          <w:sz w:val="24"/>
          <w:szCs w:val="24"/>
          <w:lang w:val="vi"/>
        </w:rPr>
        <w:br/>
      </w:r>
      <w:r w:rsidRPr="00200574">
        <w:rPr>
          <w:rStyle w:val="fontstyle21"/>
          <w:color w:val="FF0000"/>
          <w:sz w:val="24"/>
          <w:szCs w:val="24"/>
          <w:lang w:val="vi"/>
        </w:rPr>
        <w:t xml:space="preserve">c </w:t>
      </w:r>
      <w:r w:rsidRPr="00200574">
        <w:rPr>
          <w:rStyle w:val="fontstyle01"/>
          <w:color w:val="FF0000"/>
          <w:sz w:val="24"/>
          <w:szCs w:val="24"/>
          <w:lang w:val="vi"/>
        </w:rPr>
        <w:t>Quá trình kiểm tra các yêu cầu trước khi mã hóa.</w:t>
      </w:r>
      <w:r w:rsidRPr="00200574">
        <w:rPr>
          <w:color w:val="FF0000"/>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Một quá trình đảm bảo đáp ứng nhu cầu của khách hàng;</w:t>
      </w:r>
    </w:p>
    <w:p w14:paraId="7B9EA91E" w14:textId="77777777" w:rsidR="008A174B" w:rsidRPr="00834529" w:rsidRDefault="008A174B" w:rsidP="003B568E">
      <w:pPr>
        <w:numPr>
          <w:ilvl w:val="0"/>
          <w:numId w:val="15"/>
        </w:numPr>
        <w:autoSpaceDE w:val="0"/>
        <w:autoSpaceDN w:val="0"/>
        <w:adjustRightInd w:val="0"/>
        <w:spacing w:after="0" w:line="360" w:lineRule="auto"/>
        <w:rPr>
          <w:rFonts w:asciiTheme="majorHAnsi" w:hAnsiTheme="majorHAnsi" w:cstheme="majorHAnsi"/>
          <w:sz w:val="24"/>
          <w:szCs w:val="24"/>
        </w:rPr>
      </w:pPr>
      <w:r w:rsidRPr="00834529">
        <w:rPr>
          <w:rStyle w:val="fontstyle01"/>
          <w:color w:val="auto"/>
          <w:sz w:val="24"/>
          <w:szCs w:val="24"/>
          <w:lang w:val="vi"/>
        </w:rPr>
        <w:t>Mà sau đây là trình tự phát triển yêu cầu?</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Elicitation, xác nhận, đặc điểm kỹ thuật và phân tích;</w:t>
      </w:r>
      <w:r w:rsidRPr="00834529">
        <w:rPr>
          <w:sz w:val="24"/>
          <w:szCs w:val="24"/>
          <w:lang w:val="vi"/>
        </w:rPr>
        <w:br/>
      </w:r>
      <w:r w:rsidRPr="00200574">
        <w:rPr>
          <w:rStyle w:val="fontstyle21"/>
          <w:color w:val="0D0D0D" w:themeColor="text1" w:themeTint="F2"/>
          <w:sz w:val="24"/>
          <w:szCs w:val="24"/>
          <w:lang w:val="vi"/>
        </w:rPr>
        <w:t xml:space="preserve">b </w:t>
      </w:r>
      <w:r w:rsidRPr="00200574">
        <w:rPr>
          <w:rStyle w:val="fontstyle01"/>
          <w:color w:val="0D0D0D" w:themeColor="text1" w:themeTint="F2"/>
          <w:sz w:val="24"/>
          <w:szCs w:val="24"/>
          <w:lang w:val="vi"/>
        </w:rPr>
        <w:t>Đặc điểm kỹ thuật, elicitation, xác nhận và phân tích;</w:t>
      </w:r>
      <w:r w:rsidRPr="00200574">
        <w:rPr>
          <w:color w:val="0D0D0D" w:themeColor="text1" w:themeTint="F2"/>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Elicitation, phân tích, đặc điểm kỹ thuật và xác nhận;</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Xác</w:t>
      </w:r>
      <w:bookmarkStart w:id="0" w:name="_GoBack"/>
      <w:bookmarkEnd w:id="0"/>
      <w:r w:rsidRPr="00834529">
        <w:rPr>
          <w:rStyle w:val="fontstyle01"/>
          <w:color w:val="auto"/>
          <w:sz w:val="24"/>
          <w:szCs w:val="24"/>
          <w:lang w:val="vi"/>
        </w:rPr>
        <w:t xml:space="preserve"> nhận, đặc điểm, phân tích và elicitation;</w:t>
      </w:r>
    </w:p>
    <w:p w14:paraId="10CAF08B" w14:textId="77777777" w:rsidR="008A174B" w:rsidRPr="00834529" w:rsidRDefault="008A174B" w:rsidP="003B568E">
      <w:pPr>
        <w:numPr>
          <w:ilvl w:val="0"/>
          <w:numId w:val="15"/>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Quy trình phát triển yêu cầu là:</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Trình tuần tự.</w:t>
      </w:r>
      <w:r w:rsidRPr="00834529">
        <w:rPr>
          <w:sz w:val="24"/>
          <w:szCs w:val="24"/>
          <w:lang w:val="vi"/>
        </w:rPr>
        <w:br/>
      </w:r>
      <w:r w:rsidRPr="00200574">
        <w:rPr>
          <w:rStyle w:val="fontstyle21"/>
          <w:color w:val="FF0000"/>
          <w:sz w:val="24"/>
          <w:szCs w:val="24"/>
          <w:lang w:val="vi"/>
        </w:rPr>
        <w:t xml:space="preserve">b </w:t>
      </w:r>
      <w:r w:rsidRPr="00200574">
        <w:rPr>
          <w:rStyle w:val="fontstyle01"/>
          <w:color w:val="FF0000"/>
          <w:sz w:val="24"/>
          <w:szCs w:val="24"/>
          <w:lang w:val="vi"/>
        </w:rPr>
        <w:t>Quá trình lặp</w:t>
      </w:r>
      <w:r w:rsidRPr="00200574">
        <w:rPr>
          <w:color w:val="FF0000"/>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Bỏ qua quá trình</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Không có ở trên.</w:t>
      </w:r>
    </w:p>
    <w:p w14:paraId="547AB5B9" w14:textId="77777777" w:rsidR="008A174B" w:rsidRPr="00200574" w:rsidRDefault="008A174B" w:rsidP="003B568E">
      <w:pPr>
        <w:pStyle w:val="ListParagraph"/>
        <w:numPr>
          <w:ilvl w:val="0"/>
          <w:numId w:val="15"/>
        </w:numPr>
        <w:autoSpaceDE w:val="0"/>
        <w:autoSpaceDN w:val="0"/>
        <w:adjustRightInd w:val="0"/>
        <w:spacing w:after="0" w:line="360" w:lineRule="auto"/>
        <w:rPr>
          <w:rFonts w:asciiTheme="majorHAnsi" w:hAnsiTheme="majorHAnsi" w:cstheme="majorHAnsi"/>
          <w:color w:val="FF0000"/>
          <w:sz w:val="24"/>
          <w:szCs w:val="24"/>
        </w:rPr>
      </w:pPr>
      <w:r w:rsidRPr="00834529">
        <w:rPr>
          <w:rStyle w:val="fontstyle01"/>
          <w:color w:val="auto"/>
          <w:sz w:val="24"/>
          <w:szCs w:val="24"/>
          <w:lang w:val="vi"/>
        </w:rPr>
        <w:t>Yêu cầu kỹ thuật là một ngành công nghệ phần mềm kỷ luật tập trung vào:</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Các kỹ thuật của yêu cầu;</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Các yêu cầu cho ngành kỹ thuật;</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Các yêu cầu của máy tính;</w:t>
      </w:r>
      <w:r w:rsidRPr="00834529">
        <w:rPr>
          <w:sz w:val="24"/>
          <w:szCs w:val="24"/>
          <w:lang w:val="vi"/>
        </w:rPr>
        <w:br/>
      </w:r>
      <w:r w:rsidRPr="00200574">
        <w:rPr>
          <w:rStyle w:val="fontstyle21"/>
          <w:color w:val="FF0000"/>
          <w:sz w:val="24"/>
          <w:szCs w:val="24"/>
          <w:lang w:val="vi"/>
        </w:rPr>
        <w:t xml:space="preserve">d </w:t>
      </w:r>
      <w:r w:rsidRPr="00200574">
        <w:rPr>
          <w:rStyle w:val="fontstyle01"/>
          <w:color w:val="FF0000"/>
          <w:sz w:val="24"/>
          <w:szCs w:val="24"/>
          <w:lang w:val="vi"/>
        </w:rPr>
        <w:t>Việc phát hiện, tài liệu và phân tích các chức năng được thực hiện trong phần mềm;</w:t>
      </w:r>
    </w:p>
    <w:p w14:paraId="029A6103" w14:textId="77777777" w:rsidR="005F66C5" w:rsidRPr="00200574" w:rsidRDefault="005F66C5" w:rsidP="003B568E">
      <w:pPr>
        <w:autoSpaceDE w:val="0"/>
        <w:autoSpaceDN w:val="0"/>
        <w:adjustRightInd w:val="0"/>
        <w:spacing w:after="0" w:line="360" w:lineRule="auto"/>
        <w:rPr>
          <w:rStyle w:val="fontstyle01"/>
          <w:rFonts w:asciiTheme="majorHAnsi" w:hAnsiTheme="majorHAnsi" w:cstheme="majorHAnsi"/>
          <w:b/>
          <w:caps/>
          <w:color w:val="FF0000"/>
          <w:sz w:val="24"/>
          <w:szCs w:val="24"/>
        </w:rPr>
      </w:pPr>
    </w:p>
    <w:p w14:paraId="77886BA8" w14:textId="77777777" w:rsidR="008A174B" w:rsidRPr="00834529" w:rsidRDefault="008A174B" w:rsidP="003B568E">
      <w:pPr>
        <w:autoSpaceDE w:val="0"/>
        <w:autoSpaceDN w:val="0"/>
        <w:adjustRightInd w:val="0"/>
        <w:spacing w:after="0" w:line="360" w:lineRule="auto"/>
        <w:rPr>
          <w:rStyle w:val="fontstyle01"/>
          <w:rFonts w:asciiTheme="majorHAnsi" w:hAnsiTheme="majorHAnsi" w:cstheme="majorHAnsi"/>
          <w:b/>
          <w:caps/>
          <w:color w:val="auto"/>
          <w:sz w:val="24"/>
          <w:szCs w:val="24"/>
        </w:rPr>
      </w:pPr>
      <w:r w:rsidRPr="00834529">
        <w:rPr>
          <w:rStyle w:val="fontstyle01"/>
          <w:b/>
          <w:caps/>
          <w:color w:val="auto"/>
          <w:sz w:val="24"/>
          <w:szCs w:val="24"/>
          <w:lang w:val="vi"/>
        </w:rPr>
        <w:t>Dự án phần mềm</w:t>
      </w:r>
    </w:p>
    <w:p w14:paraId="4796F562" w14:textId="77777777" w:rsidR="00231E37" w:rsidRPr="00834529" w:rsidRDefault="00231E37" w:rsidP="003B568E">
      <w:pPr>
        <w:numPr>
          <w:ilvl w:val="0"/>
          <w:numId w:val="1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Làm việc Breakdown cấu trúc (WBS) là kỹ thuật để:</w:t>
      </w:r>
      <w:r w:rsidRPr="00834529">
        <w:rPr>
          <w:sz w:val="24"/>
          <w:szCs w:val="24"/>
          <w:lang w:val="vi"/>
        </w:rPr>
        <w:br/>
      </w:r>
      <w:r w:rsidRPr="00200574">
        <w:rPr>
          <w:rStyle w:val="fontstyle21"/>
          <w:color w:val="FF0000"/>
          <w:sz w:val="24"/>
          <w:szCs w:val="24"/>
          <w:lang w:val="vi"/>
        </w:rPr>
        <w:t xml:space="preserve">một </w:t>
      </w:r>
      <w:r w:rsidRPr="00200574">
        <w:rPr>
          <w:rStyle w:val="fontstyle01"/>
          <w:color w:val="FF0000"/>
          <w:sz w:val="24"/>
          <w:szCs w:val="24"/>
          <w:lang w:val="vi"/>
        </w:rPr>
        <w:t>Xác định các thành phần của dự án;</w:t>
      </w:r>
      <w:r w:rsidRPr="00200574">
        <w:rPr>
          <w:color w:val="FF0000"/>
          <w:sz w:val="24"/>
          <w:szCs w:val="24"/>
          <w:lang w:val="vi"/>
        </w:rPr>
        <w:br/>
      </w:r>
      <w:r w:rsidRPr="00834529">
        <w:rPr>
          <w:rStyle w:val="fontstyle21"/>
          <w:color w:val="auto"/>
          <w:sz w:val="24"/>
          <w:szCs w:val="24"/>
          <w:lang w:val="vi"/>
        </w:rPr>
        <w:lastRenderedPageBreak/>
        <w:t xml:space="preserve">b </w:t>
      </w:r>
      <w:r w:rsidRPr="00834529">
        <w:rPr>
          <w:rStyle w:val="fontstyle01"/>
          <w:color w:val="auto"/>
          <w:sz w:val="24"/>
          <w:szCs w:val="24"/>
          <w:lang w:val="vi"/>
        </w:rPr>
        <w:t>Xác định lịch trình dự án;</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Giảm chi phí dự án;</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Cải thiện chất lượng sản phẩm.</w:t>
      </w:r>
    </w:p>
    <w:p w14:paraId="055089FF" w14:textId="77777777" w:rsidR="00231E37" w:rsidRPr="00834529" w:rsidRDefault="00231E37" w:rsidP="003B568E">
      <w:pPr>
        <w:numPr>
          <w:ilvl w:val="0"/>
          <w:numId w:val="1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Sau đây không phải là một rủi ro của dự án:</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Dự toán</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Công nghệ</w:t>
      </w:r>
      <w:r w:rsidRPr="00834529">
        <w:rPr>
          <w:sz w:val="24"/>
          <w:szCs w:val="24"/>
          <w:lang w:val="vi"/>
        </w:rPr>
        <w:br/>
      </w:r>
      <w:r w:rsidRPr="00200574">
        <w:rPr>
          <w:rStyle w:val="fontstyle21"/>
          <w:color w:val="FF0000"/>
          <w:sz w:val="24"/>
          <w:szCs w:val="24"/>
          <w:lang w:val="vi"/>
        </w:rPr>
        <w:t xml:space="preserve">c </w:t>
      </w:r>
      <w:r w:rsidRPr="00200574">
        <w:rPr>
          <w:rStyle w:val="fontstyle01"/>
          <w:color w:val="FF0000"/>
          <w:sz w:val="24"/>
          <w:szCs w:val="24"/>
          <w:lang w:val="vi"/>
        </w:rPr>
        <w:t>Ngôn ngữ lập trình;</w:t>
      </w:r>
      <w:r w:rsidRPr="00200574">
        <w:rPr>
          <w:color w:val="FF0000"/>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Người</w:t>
      </w:r>
    </w:p>
    <w:p w14:paraId="7DCAA37F" w14:textId="77777777" w:rsidR="00231E37" w:rsidRPr="00834529" w:rsidRDefault="00231E37" w:rsidP="003B568E">
      <w:pPr>
        <w:numPr>
          <w:ilvl w:val="0"/>
          <w:numId w:val="1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Mốc quan trọng của dự án đại diện:</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Một kích thước của dự án;</w:t>
      </w:r>
      <w:r w:rsidRPr="00834529">
        <w:rPr>
          <w:sz w:val="24"/>
          <w:szCs w:val="24"/>
          <w:lang w:val="vi"/>
        </w:rPr>
        <w:br/>
      </w:r>
      <w:r w:rsidRPr="00200574">
        <w:rPr>
          <w:rStyle w:val="fontstyle21"/>
          <w:color w:val="FF0000"/>
          <w:sz w:val="24"/>
          <w:szCs w:val="24"/>
          <w:lang w:val="vi"/>
        </w:rPr>
        <w:t xml:space="preserve">b </w:t>
      </w:r>
      <w:r w:rsidRPr="00200574">
        <w:rPr>
          <w:rStyle w:val="fontstyle01"/>
          <w:color w:val="FF0000"/>
          <w:sz w:val="24"/>
          <w:szCs w:val="24"/>
          <w:lang w:val="vi"/>
        </w:rPr>
        <w:t>Một sản phẩm hay sự kiện của một dự án;</w:t>
      </w:r>
      <w:r w:rsidRPr="00200574">
        <w:rPr>
          <w:color w:val="FF0000"/>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Một quá trình trong dự án;</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Không có ở trên.</w:t>
      </w:r>
    </w:p>
    <w:p w14:paraId="61EF3140" w14:textId="77777777" w:rsidR="00231E37" w:rsidRPr="00834529" w:rsidRDefault="00231E37" w:rsidP="003B568E">
      <w:pPr>
        <w:numPr>
          <w:ilvl w:val="0"/>
          <w:numId w:val="1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Màu đỏ trên bảng xếp hạng stoplight có nghĩa là:</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Dự án phải được dừng lại;</w:t>
      </w:r>
      <w:r w:rsidRPr="00834529">
        <w:rPr>
          <w:sz w:val="24"/>
          <w:szCs w:val="24"/>
          <w:lang w:val="vi"/>
        </w:rPr>
        <w:br/>
      </w:r>
      <w:r w:rsidRPr="00200574">
        <w:rPr>
          <w:rStyle w:val="fontstyle21"/>
          <w:color w:val="FF0000"/>
          <w:sz w:val="24"/>
          <w:szCs w:val="24"/>
          <w:lang w:val="vi"/>
        </w:rPr>
        <w:t xml:space="preserve">b </w:t>
      </w:r>
      <w:r w:rsidRPr="00200574">
        <w:rPr>
          <w:rStyle w:val="fontstyle01"/>
          <w:color w:val="FF0000"/>
          <w:sz w:val="24"/>
          <w:szCs w:val="24"/>
          <w:lang w:val="vi"/>
        </w:rPr>
        <w:t>Dự án có vấn đề lớn;</w:t>
      </w:r>
      <w:r w:rsidRPr="00200574">
        <w:rPr>
          <w:color w:val="FF0000"/>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Dự án cần tiền;</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Dự án tài chính đang ở trong màu đỏ.</w:t>
      </w:r>
    </w:p>
    <w:p w14:paraId="304156AB" w14:textId="77777777" w:rsidR="0014636F" w:rsidRPr="00200574" w:rsidRDefault="00231E37" w:rsidP="003B568E">
      <w:pPr>
        <w:numPr>
          <w:ilvl w:val="0"/>
          <w:numId w:val="16"/>
        </w:numPr>
        <w:autoSpaceDE w:val="0"/>
        <w:autoSpaceDN w:val="0"/>
        <w:adjustRightInd w:val="0"/>
        <w:spacing w:after="0" w:line="360" w:lineRule="auto"/>
        <w:rPr>
          <w:rFonts w:asciiTheme="majorHAnsi" w:hAnsiTheme="majorHAnsi" w:cstheme="majorHAnsi"/>
          <w:color w:val="FF0000"/>
          <w:sz w:val="24"/>
          <w:szCs w:val="24"/>
        </w:rPr>
      </w:pPr>
      <w:r w:rsidRPr="00834529">
        <w:rPr>
          <w:rStyle w:val="fontstyle01"/>
          <w:color w:val="auto"/>
          <w:sz w:val="24"/>
          <w:szCs w:val="24"/>
          <w:lang w:val="vi"/>
        </w:rPr>
        <w:t>Để thành công, quản lý dự án phải biết:</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Mục tiêu dự án;</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Đội ngũ dự án;</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Dự án bên liên quan</w:t>
      </w:r>
      <w:r w:rsidRPr="00834529">
        <w:rPr>
          <w:sz w:val="24"/>
          <w:szCs w:val="24"/>
          <w:lang w:val="vi"/>
        </w:rPr>
        <w:br/>
      </w:r>
      <w:r w:rsidRPr="00200574">
        <w:rPr>
          <w:rStyle w:val="fontstyle21"/>
          <w:color w:val="FF0000"/>
          <w:sz w:val="24"/>
          <w:szCs w:val="24"/>
          <w:lang w:val="vi"/>
        </w:rPr>
        <w:t xml:space="preserve">d </w:t>
      </w:r>
      <w:r w:rsidRPr="00200574">
        <w:rPr>
          <w:rStyle w:val="fontstyle01"/>
          <w:color w:val="FF0000"/>
          <w:sz w:val="24"/>
          <w:szCs w:val="24"/>
          <w:lang w:val="vi"/>
        </w:rPr>
        <w:t>Tất cả các bên trên.</w:t>
      </w:r>
    </w:p>
    <w:p w14:paraId="55A69F9C" w14:textId="77777777" w:rsidR="00055066" w:rsidRPr="00834529" w:rsidRDefault="00055066" w:rsidP="003B568E">
      <w:pPr>
        <w:numPr>
          <w:ilvl w:val="0"/>
          <w:numId w:val="1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Quản lý rủi ro phải được lên kế hoạch:</w:t>
      </w:r>
      <w:r w:rsidRPr="00834529">
        <w:rPr>
          <w:sz w:val="24"/>
          <w:szCs w:val="24"/>
          <w:lang w:val="vi"/>
        </w:rPr>
        <w:br/>
      </w:r>
      <w:r w:rsidRPr="001D3970">
        <w:rPr>
          <w:rStyle w:val="fontstyle21"/>
          <w:color w:val="FF0000"/>
          <w:sz w:val="24"/>
          <w:szCs w:val="24"/>
          <w:lang w:val="vi"/>
        </w:rPr>
        <w:t xml:space="preserve">một </w:t>
      </w:r>
      <w:r w:rsidRPr="001D3970">
        <w:rPr>
          <w:rStyle w:val="fontstyle01"/>
          <w:color w:val="FF0000"/>
          <w:sz w:val="24"/>
          <w:szCs w:val="24"/>
          <w:lang w:val="vi"/>
        </w:rPr>
        <w:t>Trong giai đoạn lập kế hoạch;</w:t>
      </w:r>
      <w:r w:rsidRPr="001D3970">
        <w:rPr>
          <w:color w:val="FF0000"/>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Trong giai đoạn thiết kế;</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Sau khi xây dựng phần mềm;</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Trước khi cung cấp sản phẩm cho khách hàng.</w:t>
      </w:r>
    </w:p>
    <w:p w14:paraId="7445F411" w14:textId="77777777" w:rsidR="00055066" w:rsidRPr="00834529" w:rsidRDefault="00055066" w:rsidP="003B568E">
      <w:pPr>
        <w:numPr>
          <w:ilvl w:val="0"/>
          <w:numId w:val="1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Một giao diện người dùng mới là:</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Rủi ro kinh doanh;</w:t>
      </w:r>
      <w:r w:rsidRPr="00834529">
        <w:rPr>
          <w:sz w:val="24"/>
          <w:szCs w:val="24"/>
          <w:lang w:val="vi"/>
        </w:rPr>
        <w:br/>
      </w:r>
      <w:r w:rsidRPr="001D3970">
        <w:rPr>
          <w:rStyle w:val="fontstyle21"/>
          <w:color w:val="FF0000"/>
          <w:sz w:val="24"/>
          <w:szCs w:val="24"/>
          <w:lang w:val="vi"/>
        </w:rPr>
        <w:t xml:space="preserve">b </w:t>
      </w:r>
      <w:r w:rsidRPr="001D3970">
        <w:rPr>
          <w:rStyle w:val="fontstyle01"/>
          <w:color w:val="FF0000"/>
          <w:sz w:val="24"/>
          <w:szCs w:val="24"/>
          <w:lang w:val="vi"/>
        </w:rPr>
        <w:t>Rủi ro kỹ thuật;</w:t>
      </w:r>
      <w:r w:rsidRPr="001D3970">
        <w:rPr>
          <w:color w:val="FF0000"/>
          <w:sz w:val="24"/>
          <w:szCs w:val="24"/>
          <w:lang w:val="vi"/>
        </w:rPr>
        <w:br/>
      </w:r>
      <w:r w:rsidRPr="00834529">
        <w:rPr>
          <w:rStyle w:val="fontstyle21"/>
          <w:color w:val="auto"/>
          <w:sz w:val="24"/>
          <w:szCs w:val="24"/>
          <w:lang w:val="vi"/>
        </w:rPr>
        <w:lastRenderedPageBreak/>
        <w:t xml:space="preserve">c </w:t>
      </w:r>
      <w:r w:rsidRPr="00834529">
        <w:rPr>
          <w:rStyle w:val="fontstyle01"/>
          <w:color w:val="auto"/>
          <w:sz w:val="24"/>
          <w:szCs w:val="24"/>
          <w:lang w:val="vi"/>
        </w:rPr>
        <w:t>Rủi ro dự án;</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Con người rủi ro;</w:t>
      </w:r>
    </w:p>
    <w:p w14:paraId="3AB12C8F" w14:textId="77777777" w:rsidR="00055066" w:rsidRPr="00834529" w:rsidRDefault="00055066" w:rsidP="003B568E">
      <w:pPr>
        <w:numPr>
          <w:ilvl w:val="0"/>
          <w:numId w:val="1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Các lập trình ' kỹ năng và kinh nghiệm là:</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Rủi ro kinh doanh;</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Rủi ro kỹ thuật;</w:t>
      </w:r>
      <w:r w:rsidRPr="00834529">
        <w:rPr>
          <w:sz w:val="24"/>
          <w:szCs w:val="24"/>
          <w:lang w:val="vi"/>
        </w:rPr>
        <w:br/>
      </w:r>
      <w:r w:rsidRPr="001D3970">
        <w:rPr>
          <w:rStyle w:val="fontstyle21"/>
          <w:color w:val="FF0000"/>
          <w:sz w:val="24"/>
          <w:szCs w:val="24"/>
          <w:lang w:val="vi"/>
        </w:rPr>
        <w:t xml:space="preserve">c </w:t>
      </w:r>
      <w:r w:rsidRPr="001D3970">
        <w:rPr>
          <w:rStyle w:val="fontstyle01"/>
          <w:color w:val="FF0000"/>
          <w:sz w:val="24"/>
          <w:szCs w:val="24"/>
          <w:lang w:val="vi"/>
        </w:rPr>
        <w:t>Rủi ro dự án;</w:t>
      </w:r>
      <w:r w:rsidRPr="001D3970">
        <w:rPr>
          <w:color w:val="FF0000"/>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Người rủi ro</w:t>
      </w:r>
    </w:p>
    <w:p w14:paraId="3A073182" w14:textId="77777777" w:rsidR="00055066" w:rsidRPr="00834529" w:rsidRDefault="00055066" w:rsidP="003B568E">
      <w:pPr>
        <w:numPr>
          <w:ilvl w:val="0"/>
          <w:numId w:val="1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Chi phí phát triển phần mềm là:</w:t>
      </w:r>
      <w:r w:rsidRPr="00834529">
        <w:rPr>
          <w:sz w:val="24"/>
          <w:szCs w:val="24"/>
          <w:lang w:val="vi"/>
        </w:rPr>
        <w:br/>
      </w:r>
      <w:r w:rsidRPr="001D3970">
        <w:rPr>
          <w:rStyle w:val="fontstyle21"/>
          <w:color w:val="FF0000"/>
          <w:sz w:val="24"/>
          <w:szCs w:val="24"/>
          <w:lang w:val="vi"/>
        </w:rPr>
        <w:t xml:space="preserve">một </w:t>
      </w:r>
      <w:r w:rsidRPr="001D3970">
        <w:rPr>
          <w:rStyle w:val="fontstyle01"/>
          <w:color w:val="FF0000"/>
          <w:sz w:val="24"/>
          <w:szCs w:val="24"/>
          <w:lang w:val="vi"/>
        </w:rPr>
        <w:t>Rủi ro kinh doanh;</w:t>
      </w:r>
      <w:r w:rsidRPr="001D3970">
        <w:rPr>
          <w:color w:val="FF0000"/>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Rủi ro kỹ thuật;</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Rủi ro dự án;</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Người dân rủi ro.</w:t>
      </w:r>
    </w:p>
    <w:p w14:paraId="41030D9C" w14:textId="77777777" w:rsidR="00055066" w:rsidRPr="00834529" w:rsidRDefault="00055066" w:rsidP="003B568E">
      <w:pPr>
        <w:numPr>
          <w:ilvl w:val="0"/>
          <w:numId w:val="1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Trong giai đoạn lập kế hoạch, quản lý dự án phải:</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Tập trung vào việc lập kế hoạch của dự án và không phải lo lắng về những rủi ro;</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Hỏi khách hàng về những rủi ro của dự án;</w:t>
      </w:r>
      <w:r w:rsidRPr="00834529">
        <w:rPr>
          <w:sz w:val="24"/>
          <w:szCs w:val="24"/>
          <w:lang w:val="vi"/>
        </w:rPr>
        <w:br/>
      </w:r>
      <w:r w:rsidRPr="001D3970">
        <w:rPr>
          <w:rStyle w:val="fontstyle21"/>
          <w:color w:val="FF0000"/>
          <w:sz w:val="24"/>
          <w:szCs w:val="24"/>
          <w:lang w:val="vi"/>
        </w:rPr>
        <w:t xml:space="preserve">c </w:t>
      </w:r>
      <w:r w:rsidRPr="001D3970">
        <w:rPr>
          <w:rStyle w:val="fontstyle01"/>
          <w:color w:val="FF0000"/>
          <w:sz w:val="24"/>
          <w:szCs w:val="24"/>
          <w:lang w:val="vi"/>
        </w:rPr>
        <w:t>Xác định rủi ro và tài liệu chúng trong kế hoạch dự án;</w:t>
      </w:r>
      <w:r w:rsidRPr="001D3970">
        <w:rPr>
          <w:color w:val="FF0000"/>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Thảo luận về rủi ro với các lập trình viên;</w:t>
      </w:r>
    </w:p>
    <w:p w14:paraId="2D2DFB28" w14:textId="77777777" w:rsidR="00055066" w:rsidRPr="00834529" w:rsidRDefault="00055066" w:rsidP="003B568E">
      <w:pPr>
        <w:numPr>
          <w:ilvl w:val="0"/>
          <w:numId w:val="16"/>
        </w:numPr>
        <w:autoSpaceDE w:val="0"/>
        <w:autoSpaceDN w:val="0"/>
        <w:adjustRightInd w:val="0"/>
        <w:spacing w:after="0" w:line="360" w:lineRule="auto"/>
        <w:rPr>
          <w:rStyle w:val="fontstyle01"/>
          <w:rFonts w:asciiTheme="majorHAnsi" w:hAnsiTheme="majorHAnsi" w:cstheme="majorHAnsi"/>
          <w:color w:val="auto"/>
          <w:sz w:val="24"/>
          <w:szCs w:val="24"/>
        </w:rPr>
      </w:pPr>
      <w:r w:rsidRPr="00834529">
        <w:rPr>
          <w:rStyle w:val="fontstyle01"/>
          <w:color w:val="auto"/>
          <w:sz w:val="24"/>
          <w:szCs w:val="24"/>
          <w:lang w:val="vi"/>
        </w:rPr>
        <w:t>Ba loại rủi ro là:</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Tài chính, phần cứng, phần mềm;</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Quản lý, lập trình viên và khách hàng;</w:t>
      </w:r>
      <w:r w:rsidRPr="00834529">
        <w:rPr>
          <w:sz w:val="24"/>
          <w:szCs w:val="24"/>
          <w:lang w:val="vi"/>
        </w:rPr>
        <w:br/>
      </w:r>
      <w:r w:rsidRPr="001D3970">
        <w:rPr>
          <w:rStyle w:val="fontstyle21"/>
          <w:color w:val="FF0000"/>
          <w:sz w:val="24"/>
          <w:szCs w:val="24"/>
          <w:lang w:val="vi"/>
        </w:rPr>
        <w:t xml:space="preserve">c </w:t>
      </w:r>
      <w:r w:rsidRPr="001D3970">
        <w:rPr>
          <w:rStyle w:val="fontstyle01"/>
          <w:color w:val="FF0000"/>
          <w:sz w:val="24"/>
          <w:szCs w:val="24"/>
          <w:lang w:val="vi"/>
        </w:rPr>
        <w:t>Dự án, kỹ thuật và kinh doanh;</w:t>
      </w:r>
      <w:r w:rsidRPr="001D3970">
        <w:rPr>
          <w:color w:val="FF0000"/>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Lịch trình, chi phí và chất lượng.</w:t>
      </w:r>
    </w:p>
    <w:p w14:paraId="5808ED12" w14:textId="77777777" w:rsidR="00055066" w:rsidRPr="001D3970" w:rsidRDefault="00055066" w:rsidP="003B568E">
      <w:pPr>
        <w:numPr>
          <w:ilvl w:val="0"/>
          <w:numId w:val="16"/>
        </w:numPr>
        <w:autoSpaceDE w:val="0"/>
        <w:autoSpaceDN w:val="0"/>
        <w:adjustRightInd w:val="0"/>
        <w:spacing w:after="0" w:line="360" w:lineRule="auto"/>
        <w:rPr>
          <w:rStyle w:val="fontstyle01"/>
          <w:rFonts w:asciiTheme="majorHAnsi" w:hAnsiTheme="majorHAnsi" w:cstheme="majorHAnsi"/>
          <w:color w:val="FF0000"/>
          <w:sz w:val="24"/>
          <w:szCs w:val="24"/>
        </w:rPr>
      </w:pPr>
      <w:r w:rsidRPr="00834529">
        <w:rPr>
          <w:rStyle w:val="fontstyle01"/>
          <w:color w:val="auto"/>
          <w:sz w:val="24"/>
          <w:szCs w:val="24"/>
          <w:lang w:val="vi"/>
        </w:rPr>
        <w:t>Rủi ro là sự kiện khi xảy ra:</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Gây ra tai nạn máy tính;</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Có thể đặt nhiều lỗi hơn cho sản phẩm phần mềm;</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Có thể thay đổi sản phẩm phần mềm;</w:t>
      </w:r>
      <w:r w:rsidRPr="00834529">
        <w:rPr>
          <w:sz w:val="24"/>
          <w:szCs w:val="24"/>
          <w:lang w:val="vi"/>
        </w:rPr>
        <w:br/>
      </w:r>
      <w:r w:rsidRPr="001D3970">
        <w:rPr>
          <w:rStyle w:val="fontstyle21"/>
          <w:color w:val="FF0000"/>
          <w:sz w:val="24"/>
          <w:szCs w:val="24"/>
          <w:lang w:val="vi"/>
        </w:rPr>
        <w:t xml:space="preserve">d </w:t>
      </w:r>
      <w:r w:rsidRPr="001D3970">
        <w:rPr>
          <w:rStyle w:val="fontstyle01"/>
          <w:color w:val="FF0000"/>
          <w:sz w:val="24"/>
          <w:szCs w:val="24"/>
          <w:lang w:val="vi"/>
        </w:rPr>
        <w:t>Có thể tạo vấn đề cho dự án.</w:t>
      </w:r>
    </w:p>
    <w:p w14:paraId="697BA693" w14:textId="77777777" w:rsidR="005F66C5" w:rsidRPr="00834529" w:rsidRDefault="005F66C5" w:rsidP="003B568E">
      <w:pPr>
        <w:autoSpaceDE w:val="0"/>
        <w:autoSpaceDN w:val="0"/>
        <w:adjustRightInd w:val="0"/>
        <w:spacing w:after="0" w:line="360" w:lineRule="auto"/>
        <w:rPr>
          <w:rStyle w:val="fontstyle01"/>
          <w:rFonts w:asciiTheme="majorHAnsi" w:hAnsiTheme="majorHAnsi" w:cstheme="majorHAnsi"/>
          <w:b/>
          <w:caps/>
          <w:color w:val="auto"/>
          <w:sz w:val="24"/>
          <w:szCs w:val="24"/>
        </w:rPr>
      </w:pPr>
    </w:p>
    <w:p w14:paraId="47B249D7" w14:textId="77777777" w:rsidR="008A174B" w:rsidRPr="00834529" w:rsidRDefault="008A174B" w:rsidP="003B568E">
      <w:pPr>
        <w:autoSpaceDE w:val="0"/>
        <w:autoSpaceDN w:val="0"/>
        <w:adjustRightInd w:val="0"/>
        <w:spacing w:after="0" w:line="360" w:lineRule="auto"/>
        <w:rPr>
          <w:rStyle w:val="fontstyle01"/>
          <w:rFonts w:asciiTheme="majorHAnsi" w:hAnsiTheme="majorHAnsi" w:cstheme="majorHAnsi"/>
          <w:b/>
          <w:caps/>
          <w:color w:val="auto"/>
          <w:sz w:val="24"/>
          <w:szCs w:val="24"/>
        </w:rPr>
      </w:pPr>
      <w:r w:rsidRPr="00834529">
        <w:rPr>
          <w:rStyle w:val="fontstyle01"/>
          <w:b/>
          <w:caps/>
          <w:color w:val="auto"/>
          <w:sz w:val="24"/>
          <w:szCs w:val="24"/>
          <w:lang w:val="vi"/>
        </w:rPr>
        <w:t>Đảm bảo chất lượng và thử nghiệm</w:t>
      </w:r>
    </w:p>
    <w:p w14:paraId="1DC7A149" w14:textId="77777777" w:rsidR="00622C41" w:rsidRPr="00834529" w:rsidRDefault="00622C41" w:rsidP="003B568E">
      <w:pPr>
        <w:pStyle w:val="ListParagraph"/>
        <w:numPr>
          <w:ilvl w:val="0"/>
          <w:numId w:val="17"/>
        </w:numPr>
        <w:autoSpaceDE w:val="0"/>
        <w:autoSpaceDN w:val="0"/>
        <w:adjustRightInd w:val="0"/>
        <w:spacing w:after="0" w:line="360" w:lineRule="auto"/>
        <w:rPr>
          <w:rFonts w:asciiTheme="majorHAnsi" w:hAnsiTheme="majorHAnsi" w:cstheme="majorHAnsi"/>
          <w:sz w:val="24"/>
          <w:szCs w:val="24"/>
        </w:rPr>
      </w:pPr>
      <w:r w:rsidRPr="00834529">
        <w:rPr>
          <w:rStyle w:val="fontstyle01"/>
          <w:color w:val="auto"/>
          <w:sz w:val="24"/>
          <w:szCs w:val="24"/>
          <w:lang w:val="vi"/>
        </w:rPr>
        <w:t>SQA thực hiện đánh giá trong dự án theo:</w:t>
      </w:r>
      <w:r w:rsidRPr="00834529">
        <w:rPr>
          <w:sz w:val="24"/>
          <w:szCs w:val="24"/>
          <w:lang w:val="vi"/>
        </w:rPr>
        <w:br/>
      </w:r>
      <w:r w:rsidRPr="001D3970">
        <w:rPr>
          <w:rStyle w:val="fontstyle21"/>
          <w:color w:val="FF0000"/>
          <w:sz w:val="24"/>
          <w:szCs w:val="24"/>
          <w:lang w:val="vi"/>
        </w:rPr>
        <w:t xml:space="preserve">một </w:t>
      </w:r>
      <w:r w:rsidRPr="001D3970">
        <w:rPr>
          <w:rStyle w:val="fontstyle01"/>
          <w:color w:val="FF0000"/>
          <w:sz w:val="24"/>
          <w:szCs w:val="24"/>
          <w:lang w:val="vi"/>
        </w:rPr>
        <w:t>Kế hoạch SQA;</w:t>
      </w:r>
      <w:r w:rsidRPr="001D3970">
        <w:rPr>
          <w:color w:val="FF0000"/>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Kế hoạch dự án;</w:t>
      </w:r>
      <w:r w:rsidRPr="00834529">
        <w:rPr>
          <w:sz w:val="24"/>
          <w:szCs w:val="24"/>
          <w:lang w:val="vi"/>
        </w:rPr>
        <w:br/>
      </w:r>
      <w:r w:rsidRPr="00834529">
        <w:rPr>
          <w:rStyle w:val="fontstyle21"/>
          <w:color w:val="auto"/>
          <w:sz w:val="24"/>
          <w:szCs w:val="24"/>
          <w:lang w:val="vi"/>
        </w:rPr>
        <w:lastRenderedPageBreak/>
        <w:t xml:space="preserve">c </w:t>
      </w:r>
      <w:r w:rsidRPr="00834529">
        <w:rPr>
          <w:rStyle w:val="fontstyle01"/>
          <w:color w:val="auto"/>
          <w:sz w:val="24"/>
          <w:szCs w:val="24"/>
          <w:lang w:val="vi"/>
        </w:rPr>
        <w:t>Quy trình xác định;</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Không có ở trên.</w:t>
      </w:r>
    </w:p>
    <w:p w14:paraId="0E8341BE" w14:textId="77777777" w:rsidR="00622C41" w:rsidRPr="00834529" w:rsidRDefault="00622C41" w:rsidP="003B568E">
      <w:pPr>
        <w:pStyle w:val="ListParagraph"/>
        <w:numPr>
          <w:ilvl w:val="0"/>
          <w:numId w:val="17"/>
        </w:numPr>
        <w:autoSpaceDE w:val="0"/>
        <w:autoSpaceDN w:val="0"/>
        <w:adjustRightInd w:val="0"/>
        <w:spacing w:after="0" w:line="360" w:lineRule="auto"/>
        <w:rPr>
          <w:rFonts w:asciiTheme="majorHAnsi" w:hAnsiTheme="majorHAnsi" w:cstheme="majorHAnsi"/>
          <w:sz w:val="24"/>
          <w:szCs w:val="24"/>
        </w:rPr>
      </w:pPr>
      <w:r w:rsidRPr="00834529">
        <w:rPr>
          <w:rStyle w:val="fontstyle01"/>
          <w:color w:val="auto"/>
          <w:sz w:val="24"/>
          <w:szCs w:val="24"/>
          <w:lang w:val="vi"/>
        </w:rPr>
        <w:t>Có chức năng SQA có thể:</w:t>
      </w:r>
      <w:r w:rsidRPr="00834529">
        <w:rPr>
          <w:sz w:val="24"/>
          <w:szCs w:val="24"/>
          <w:lang w:val="vi"/>
        </w:rPr>
        <w:br/>
      </w:r>
      <w:r w:rsidRPr="001D3970">
        <w:rPr>
          <w:rStyle w:val="fontstyle21"/>
          <w:color w:val="FF0000"/>
          <w:sz w:val="24"/>
          <w:szCs w:val="24"/>
          <w:lang w:val="vi"/>
        </w:rPr>
        <w:t xml:space="preserve">một </w:t>
      </w:r>
      <w:r w:rsidRPr="001D3970">
        <w:rPr>
          <w:rStyle w:val="fontstyle01"/>
          <w:color w:val="FF0000"/>
          <w:sz w:val="24"/>
          <w:szCs w:val="24"/>
          <w:lang w:val="vi"/>
        </w:rPr>
        <w:t>Cải thiện chất lượng và năng suất;</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Đo lường xu hướng công nghệ;</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Dự đoán phần mềm ước tính;</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Tất cả các bên trên.</w:t>
      </w:r>
    </w:p>
    <w:p w14:paraId="5C7DCFCB" w14:textId="77777777" w:rsidR="00622C41" w:rsidRPr="00834529" w:rsidRDefault="00622C41" w:rsidP="003B568E">
      <w:pPr>
        <w:pStyle w:val="ListParagraph"/>
        <w:numPr>
          <w:ilvl w:val="0"/>
          <w:numId w:val="17"/>
        </w:numPr>
        <w:autoSpaceDE w:val="0"/>
        <w:autoSpaceDN w:val="0"/>
        <w:adjustRightInd w:val="0"/>
        <w:spacing w:after="0" w:line="360" w:lineRule="auto"/>
        <w:rPr>
          <w:rFonts w:asciiTheme="majorHAnsi" w:hAnsiTheme="majorHAnsi" w:cstheme="majorHAnsi"/>
          <w:sz w:val="24"/>
          <w:szCs w:val="24"/>
        </w:rPr>
      </w:pPr>
      <w:r w:rsidRPr="00834529">
        <w:rPr>
          <w:rStyle w:val="fontstyle01"/>
          <w:color w:val="auto"/>
          <w:sz w:val="24"/>
          <w:szCs w:val="24"/>
          <w:lang w:val="vi"/>
        </w:rPr>
        <w:t>SQA đánh giá quy trình, sản phẩm và dịch vụ chống lại</w:t>
      </w:r>
      <w:r w:rsidRPr="00834529">
        <w:rPr>
          <w:sz w:val="24"/>
          <w:szCs w:val="24"/>
          <w:lang w:val="vi"/>
        </w:rPr>
        <w:br/>
      </w:r>
      <w:r w:rsidRPr="001D3970">
        <w:rPr>
          <w:rStyle w:val="fontstyle21"/>
          <w:color w:val="FF0000"/>
          <w:sz w:val="24"/>
          <w:szCs w:val="24"/>
          <w:lang w:val="vi"/>
        </w:rPr>
        <w:t xml:space="preserve">một </w:t>
      </w:r>
      <w:r w:rsidRPr="001D3970">
        <w:rPr>
          <w:rStyle w:val="fontstyle01"/>
          <w:color w:val="FF0000"/>
          <w:sz w:val="24"/>
          <w:szCs w:val="24"/>
          <w:lang w:val="vi"/>
        </w:rPr>
        <w:t>quá trình xác định</w:t>
      </w:r>
      <w:r w:rsidRPr="001D3970">
        <w:rPr>
          <w:color w:val="FF0000"/>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Tiêu chuẩn</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Thủ tục</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Tất cả các bên trên.</w:t>
      </w:r>
    </w:p>
    <w:p w14:paraId="61997A4F" w14:textId="77777777" w:rsidR="003267E4" w:rsidRPr="00834529" w:rsidRDefault="00622C41" w:rsidP="003B568E">
      <w:pPr>
        <w:pStyle w:val="ListParagraph"/>
        <w:numPr>
          <w:ilvl w:val="0"/>
          <w:numId w:val="17"/>
        </w:numPr>
        <w:autoSpaceDE w:val="0"/>
        <w:autoSpaceDN w:val="0"/>
        <w:adjustRightInd w:val="0"/>
        <w:spacing w:after="0" w:line="360" w:lineRule="auto"/>
        <w:rPr>
          <w:rFonts w:asciiTheme="majorHAnsi" w:hAnsiTheme="majorHAnsi" w:cstheme="majorHAnsi"/>
          <w:sz w:val="24"/>
          <w:szCs w:val="24"/>
        </w:rPr>
      </w:pPr>
      <w:r w:rsidRPr="00834529">
        <w:rPr>
          <w:rStyle w:val="fontstyle01"/>
          <w:color w:val="auto"/>
          <w:sz w:val="24"/>
          <w:szCs w:val="24"/>
          <w:lang w:val="vi"/>
        </w:rPr>
        <w:t>Kế hoạch SQA bao gồm:</w:t>
      </w:r>
      <w:r w:rsidRPr="00834529">
        <w:rPr>
          <w:rStyle w:val="fontstyle21"/>
          <w:color w:val="auto"/>
          <w:sz w:val="24"/>
          <w:szCs w:val="24"/>
          <w:lang w:val="vi"/>
        </w:rPr>
        <w:br/>
        <w:t xml:space="preserve">một </w:t>
      </w:r>
      <w:r w:rsidRPr="00834529">
        <w:rPr>
          <w:rStyle w:val="fontstyle01"/>
          <w:color w:val="auto"/>
          <w:sz w:val="24"/>
          <w:szCs w:val="24"/>
          <w:lang w:val="vi"/>
        </w:rPr>
        <w:t>Mục tiêu và mục tiêu chất lượng;</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Các SQA quá trình và danh sách kiểm;</w:t>
      </w:r>
      <w:r w:rsidRPr="00834529">
        <w:rPr>
          <w:sz w:val="24"/>
          <w:szCs w:val="24"/>
          <w:lang w:val="vi"/>
        </w:rPr>
        <w:br/>
      </w:r>
      <w:r w:rsidRPr="001D3970">
        <w:rPr>
          <w:rStyle w:val="fontstyle21"/>
          <w:color w:val="FF0000"/>
          <w:sz w:val="24"/>
          <w:szCs w:val="24"/>
          <w:lang w:val="vi"/>
        </w:rPr>
        <w:t xml:space="preserve">c </w:t>
      </w:r>
      <w:r w:rsidRPr="001D3970">
        <w:rPr>
          <w:rStyle w:val="fontstyle01"/>
          <w:color w:val="FF0000"/>
          <w:sz w:val="24"/>
          <w:szCs w:val="24"/>
          <w:lang w:val="vi"/>
        </w:rPr>
        <w:t>SQA vai trò và trách nhiệm;</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Tất cả các bên trên</w:t>
      </w:r>
    </w:p>
    <w:p w14:paraId="57F60130" w14:textId="77777777" w:rsidR="005144D7" w:rsidRPr="001D3970" w:rsidRDefault="005144D7" w:rsidP="003B568E">
      <w:pPr>
        <w:pStyle w:val="ListParagraph"/>
        <w:numPr>
          <w:ilvl w:val="0"/>
          <w:numId w:val="17"/>
        </w:numPr>
        <w:autoSpaceDE w:val="0"/>
        <w:autoSpaceDN w:val="0"/>
        <w:adjustRightInd w:val="0"/>
        <w:spacing w:after="0" w:line="360" w:lineRule="auto"/>
        <w:rPr>
          <w:rStyle w:val="fontstyle01"/>
          <w:rFonts w:asciiTheme="majorHAnsi" w:hAnsiTheme="majorHAnsi" w:cstheme="majorHAnsi"/>
          <w:color w:val="FF0000"/>
          <w:sz w:val="24"/>
          <w:szCs w:val="24"/>
        </w:rPr>
      </w:pPr>
      <w:r w:rsidRPr="00834529">
        <w:rPr>
          <w:rStyle w:val="fontstyle01"/>
          <w:color w:val="auto"/>
          <w:sz w:val="24"/>
          <w:szCs w:val="24"/>
          <w:lang w:val="vi"/>
        </w:rPr>
        <w:t>Các hoạt động thử nghiệm phải:</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Kế hoạch sau khi mã hóa giai đoạn</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Xem xét bởi người quản lý</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Dựa trên mã hóa logic;</w:t>
      </w:r>
      <w:r w:rsidRPr="00834529">
        <w:rPr>
          <w:sz w:val="24"/>
          <w:szCs w:val="24"/>
          <w:lang w:val="vi"/>
        </w:rPr>
        <w:br/>
      </w:r>
      <w:r w:rsidRPr="001D3970">
        <w:rPr>
          <w:rStyle w:val="fontstyle21"/>
          <w:color w:val="FF0000"/>
          <w:sz w:val="24"/>
          <w:szCs w:val="24"/>
          <w:lang w:val="vi"/>
        </w:rPr>
        <w:t xml:space="preserve">d </w:t>
      </w:r>
      <w:r w:rsidRPr="001D3970">
        <w:rPr>
          <w:rStyle w:val="fontstyle01"/>
          <w:color w:val="FF0000"/>
          <w:sz w:val="24"/>
          <w:szCs w:val="24"/>
          <w:lang w:val="vi"/>
        </w:rPr>
        <w:t>Kế hoạch sớm trong dự án</w:t>
      </w:r>
    </w:p>
    <w:p w14:paraId="13987C23" w14:textId="77777777" w:rsidR="006559A6" w:rsidRPr="001D3970" w:rsidRDefault="00F37EBC" w:rsidP="003B568E">
      <w:pPr>
        <w:pStyle w:val="ListParagraph"/>
        <w:numPr>
          <w:ilvl w:val="0"/>
          <w:numId w:val="17"/>
        </w:numPr>
        <w:autoSpaceDE w:val="0"/>
        <w:autoSpaceDN w:val="0"/>
        <w:adjustRightInd w:val="0"/>
        <w:spacing w:after="0" w:line="360" w:lineRule="auto"/>
        <w:rPr>
          <w:rStyle w:val="fontstyle01"/>
          <w:rFonts w:asciiTheme="majorHAnsi" w:hAnsiTheme="majorHAnsi" w:cstheme="majorHAnsi"/>
          <w:color w:val="FF0000"/>
          <w:sz w:val="24"/>
          <w:szCs w:val="24"/>
        </w:rPr>
      </w:pPr>
      <w:r w:rsidRPr="00834529">
        <w:rPr>
          <w:rStyle w:val="fontstyle01"/>
          <w:color w:val="auto"/>
          <w:sz w:val="24"/>
          <w:szCs w:val="24"/>
          <w:lang w:val="vi"/>
        </w:rPr>
        <w:t>Đánh giá phần mềm và kiểm tra cũng có thể giúp:</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Kỹ năng phần mềm;</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Kỹ năng quản lý dự án</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Giảm stress</w:t>
      </w:r>
      <w:r w:rsidRPr="00834529">
        <w:rPr>
          <w:sz w:val="24"/>
          <w:szCs w:val="24"/>
          <w:lang w:val="vi"/>
        </w:rPr>
        <w:br/>
      </w:r>
      <w:r w:rsidRPr="001D3970">
        <w:rPr>
          <w:rStyle w:val="fontstyle21"/>
          <w:color w:val="FF0000"/>
          <w:sz w:val="24"/>
          <w:szCs w:val="24"/>
          <w:lang w:val="vi"/>
        </w:rPr>
        <w:t xml:space="preserve">d </w:t>
      </w:r>
      <w:r w:rsidRPr="001D3970">
        <w:rPr>
          <w:rStyle w:val="fontstyle01"/>
          <w:color w:val="FF0000"/>
          <w:sz w:val="24"/>
          <w:szCs w:val="24"/>
          <w:lang w:val="vi"/>
        </w:rPr>
        <w:t>Giao tiếp giữa các thành viên trong nhóm.</w:t>
      </w:r>
    </w:p>
    <w:p w14:paraId="5BDEFB31" w14:textId="77777777" w:rsidR="00B26693" w:rsidRPr="001D3970" w:rsidRDefault="00592236" w:rsidP="003B568E">
      <w:pPr>
        <w:pStyle w:val="ListParagraph"/>
        <w:numPr>
          <w:ilvl w:val="0"/>
          <w:numId w:val="17"/>
        </w:numPr>
        <w:autoSpaceDE w:val="0"/>
        <w:autoSpaceDN w:val="0"/>
        <w:adjustRightInd w:val="0"/>
        <w:spacing w:after="0" w:line="360" w:lineRule="auto"/>
        <w:rPr>
          <w:rFonts w:asciiTheme="majorHAnsi" w:hAnsiTheme="majorHAnsi" w:cstheme="majorHAnsi"/>
          <w:color w:val="FF0000"/>
          <w:sz w:val="24"/>
          <w:szCs w:val="24"/>
        </w:rPr>
      </w:pPr>
      <w:r w:rsidRPr="00834529">
        <w:rPr>
          <w:rStyle w:val="fontstyle01"/>
          <w:color w:val="auto"/>
          <w:sz w:val="24"/>
          <w:szCs w:val="24"/>
          <w:lang w:val="vi"/>
        </w:rPr>
        <w:t>Các hoạt động cải tiến quá trình phần mềm đang tập trung Ngày:</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Sản phẩm phần mềm;</w:t>
      </w:r>
      <w:r w:rsidRPr="00834529">
        <w:rPr>
          <w:sz w:val="24"/>
          <w:szCs w:val="24"/>
          <w:lang w:val="vi"/>
        </w:rPr>
        <w:br/>
      </w:r>
      <w:r w:rsidRPr="00834529">
        <w:rPr>
          <w:rStyle w:val="fontstyle21"/>
          <w:color w:val="auto"/>
          <w:sz w:val="24"/>
          <w:szCs w:val="24"/>
          <w:lang w:val="vi"/>
        </w:rPr>
        <w:t xml:space="preserve">b </w:t>
      </w:r>
      <w:r w:rsidRPr="00834529">
        <w:rPr>
          <w:rStyle w:val="fontstyle01"/>
          <w:color w:val="auto"/>
          <w:sz w:val="24"/>
          <w:szCs w:val="24"/>
          <w:lang w:val="vi"/>
        </w:rPr>
        <w:t>Công nghệ phần mềm;</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Ngôn ngữ lập trình;</w:t>
      </w:r>
      <w:r w:rsidRPr="00834529">
        <w:rPr>
          <w:sz w:val="24"/>
          <w:szCs w:val="24"/>
          <w:lang w:val="vi"/>
        </w:rPr>
        <w:br/>
      </w:r>
      <w:r w:rsidRPr="001D3970">
        <w:rPr>
          <w:rStyle w:val="fontstyle21"/>
          <w:color w:val="FF0000"/>
          <w:sz w:val="24"/>
          <w:szCs w:val="24"/>
          <w:lang w:val="vi"/>
        </w:rPr>
        <w:t xml:space="preserve">d </w:t>
      </w:r>
      <w:r w:rsidRPr="001D3970">
        <w:rPr>
          <w:rStyle w:val="fontstyle01"/>
          <w:color w:val="FF0000"/>
          <w:sz w:val="24"/>
          <w:szCs w:val="24"/>
          <w:lang w:val="vi"/>
        </w:rPr>
        <w:t>Thay đổi cách mọi người xây dựng phần mềm;</w:t>
      </w:r>
    </w:p>
    <w:p w14:paraId="145774A6" w14:textId="77777777" w:rsidR="005144D7" w:rsidRPr="00834529" w:rsidRDefault="008933BA" w:rsidP="003B568E">
      <w:pPr>
        <w:pStyle w:val="ListParagraph"/>
        <w:numPr>
          <w:ilvl w:val="0"/>
          <w:numId w:val="17"/>
        </w:numPr>
        <w:autoSpaceDE w:val="0"/>
        <w:autoSpaceDN w:val="0"/>
        <w:adjustRightInd w:val="0"/>
        <w:spacing w:after="0" w:line="360" w:lineRule="auto"/>
        <w:rPr>
          <w:rFonts w:asciiTheme="majorHAnsi" w:hAnsiTheme="majorHAnsi" w:cstheme="majorHAnsi"/>
          <w:sz w:val="24"/>
          <w:szCs w:val="24"/>
        </w:rPr>
      </w:pPr>
      <w:r w:rsidRPr="00834529">
        <w:rPr>
          <w:rStyle w:val="fontstyle01"/>
          <w:color w:val="auto"/>
          <w:sz w:val="24"/>
          <w:szCs w:val="24"/>
          <w:lang w:val="vi"/>
        </w:rPr>
        <w:lastRenderedPageBreak/>
        <w:t>Khả năng đáo hạn mô hình hội nhập (CMMI) là một khuôn khổ để:</w:t>
      </w:r>
      <w:r w:rsidRPr="00834529">
        <w:rPr>
          <w:sz w:val="24"/>
          <w:szCs w:val="24"/>
          <w:lang w:val="vi"/>
        </w:rPr>
        <w:br/>
      </w:r>
      <w:r w:rsidRPr="00834529">
        <w:rPr>
          <w:rStyle w:val="fontstyle21"/>
          <w:color w:val="auto"/>
          <w:sz w:val="24"/>
          <w:szCs w:val="24"/>
          <w:lang w:val="vi"/>
        </w:rPr>
        <w:t xml:space="preserve">một </w:t>
      </w:r>
      <w:r w:rsidRPr="00834529">
        <w:rPr>
          <w:rStyle w:val="fontstyle01"/>
          <w:color w:val="auto"/>
          <w:sz w:val="24"/>
          <w:szCs w:val="24"/>
          <w:lang w:val="vi"/>
        </w:rPr>
        <w:t>Xây dựng các sản phẩm phần mềm lớn và phức tạp;</w:t>
      </w:r>
      <w:r w:rsidRPr="00834529">
        <w:rPr>
          <w:sz w:val="24"/>
          <w:szCs w:val="24"/>
          <w:lang w:val="vi"/>
        </w:rPr>
        <w:br/>
      </w:r>
      <w:r w:rsidRPr="001D3970">
        <w:rPr>
          <w:rStyle w:val="fontstyle21"/>
          <w:color w:val="FF0000"/>
          <w:sz w:val="24"/>
          <w:szCs w:val="24"/>
          <w:lang w:val="vi"/>
        </w:rPr>
        <w:t xml:space="preserve">b </w:t>
      </w:r>
      <w:r w:rsidRPr="001D3970">
        <w:rPr>
          <w:rStyle w:val="fontstyle01"/>
          <w:color w:val="FF0000"/>
          <w:sz w:val="24"/>
          <w:szCs w:val="24"/>
          <w:lang w:val="vi"/>
        </w:rPr>
        <w:t>Nâng cao chất lượng sản phẩm phần mềm;</w:t>
      </w:r>
      <w:r w:rsidRPr="00834529">
        <w:rPr>
          <w:sz w:val="24"/>
          <w:szCs w:val="24"/>
          <w:lang w:val="vi"/>
        </w:rPr>
        <w:br/>
      </w:r>
      <w:r w:rsidRPr="00834529">
        <w:rPr>
          <w:rStyle w:val="fontstyle21"/>
          <w:color w:val="auto"/>
          <w:sz w:val="24"/>
          <w:szCs w:val="24"/>
          <w:lang w:val="vi"/>
        </w:rPr>
        <w:t xml:space="preserve">c </w:t>
      </w:r>
      <w:r w:rsidRPr="00834529">
        <w:rPr>
          <w:rStyle w:val="fontstyle01"/>
          <w:color w:val="auto"/>
          <w:sz w:val="24"/>
          <w:szCs w:val="24"/>
          <w:lang w:val="vi"/>
        </w:rPr>
        <w:t>Tạo ra nhiều đổi mới trong sản phẩm phần mềm</w:t>
      </w:r>
      <w:r w:rsidRPr="00834529">
        <w:rPr>
          <w:sz w:val="24"/>
          <w:szCs w:val="24"/>
          <w:lang w:val="vi"/>
        </w:rPr>
        <w:br/>
      </w:r>
      <w:r w:rsidRPr="00834529">
        <w:rPr>
          <w:rStyle w:val="fontstyle21"/>
          <w:color w:val="auto"/>
          <w:sz w:val="24"/>
          <w:szCs w:val="24"/>
          <w:lang w:val="vi"/>
        </w:rPr>
        <w:t xml:space="preserve">d </w:t>
      </w:r>
      <w:r w:rsidRPr="00834529">
        <w:rPr>
          <w:rStyle w:val="fontstyle01"/>
          <w:color w:val="auto"/>
          <w:sz w:val="24"/>
          <w:szCs w:val="24"/>
          <w:lang w:val="vi"/>
        </w:rPr>
        <w:t>Đo lường phần mềm Kỹ sư kỹ năng của người dân</w:t>
      </w:r>
    </w:p>
    <w:p w14:paraId="7A22C2B7" w14:textId="52EDA722" w:rsidR="00FF245C" w:rsidRPr="00834529" w:rsidRDefault="00FF245C" w:rsidP="003B568E">
      <w:pPr>
        <w:autoSpaceDE w:val="0"/>
        <w:autoSpaceDN w:val="0"/>
        <w:adjustRightInd w:val="0"/>
        <w:spacing w:after="0" w:line="360" w:lineRule="auto"/>
        <w:ind w:left="720"/>
        <w:rPr>
          <w:rFonts w:asciiTheme="majorHAnsi" w:hAnsiTheme="majorHAnsi" w:cstheme="majorHAnsi"/>
          <w:sz w:val="24"/>
          <w:szCs w:val="24"/>
        </w:rPr>
      </w:pPr>
    </w:p>
    <w:sectPr w:rsidR="00FF245C" w:rsidRPr="00834529" w:rsidSect="00C61410">
      <w:footerReference w:type="default" r:id="rId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DE5D3" w14:textId="77777777" w:rsidR="00723DCE" w:rsidRDefault="00723DCE" w:rsidP="004A723B">
      <w:pPr>
        <w:spacing w:after="0" w:line="240" w:lineRule="auto"/>
      </w:pPr>
      <w:r>
        <w:rPr>
          <w:lang w:val="vi"/>
        </w:rPr>
        <w:separator/>
      </w:r>
    </w:p>
  </w:endnote>
  <w:endnote w:type="continuationSeparator" w:id="0">
    <w:p w14:paraId="42B4CBB7" w14:textId="77777777" w:rsidR="00723DCE" w:rsidRDefault="00723DCE" w:rsidP="004A723B">
      <w:pPr>
        <w:spacing w:after="0" w:line="240" w:lineRule="auto"/>
      </w:pPr>
      <w:r>
        <w:rPr>
          <w:lang w:val="v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36EBE" w14:textId="77777777" w:rsidR="0054382F" w:rsidRDefault="00543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D0710" w14:textId="77777777" w:rsidR="00723DCE" w:rsidRDefault="00723DCE" w:rsidP="004A723B">
      <w:pPr>
        <w:spacing w:after="0" w:line="240" w:lineRule="auto"/>
      </w:pPr>
      <w:r>
        <w:rPr>
          <w:lang w:val="vi"/>
        </w:rPr>
        <w:separator/>
      </w:r>
    </w:p>
  </w:footnote>
  <w:footnote w:type="continuationSeparator" w:id="0">
    <w:p w14:paraId="741A7DC2" w14:textId="77777777" w:rsidR="00723DCE" w:rsidRDefault="00723DCE" w:rsidP="004A723B">
      <w:pPr>
        <w:spacing w:after="0" w:line="240" w:lineRule="auto"/>
      </w:pPr>
      <w:r>
        <w:rPr>
          <w:lang w:val="vi"/>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297"/>
    <w:multiLevelType w:val="hybridMultilevel"/>
    <w:tmpl w:val="4562200A"/>
    <w:lvl w:ilvl="0" w:tplc="E2FEDE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F54AC"/>
    <w:multiLevelType w:val="hybridMultilevel"/>
    <w:tmpl w:val="2B2CA6BE"/>
    <w:lvl w:ilvl="0" w:tplc="73DACE04">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005537"/>
    <w:multiLevelType w:val="hybridMultilevel"/>
    <w:tmpl w:val="DAA6BE94"/>
    <w:lvl w:ilvl="0" w:tplc="042A0011">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10F94652"/>
    <w:multiLevelType w:val="hybridMultilevel"/>
    <w:tmpl w:val="FCEA2724"/>
    <w:lvl w:ilvl="0" w:tplc="6EE2367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92216E"/>
    <w:multiLevelType w:val="hybridMultilevel"/>
    <w:tmpl w:val="82E4D9D2"/>
    <w:lvl w:ilvl="0" w:tplc="39DC2C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EE2892"/>
    <w:multiLevelType w:val="hybridMultilevel"/>
    <w:tmpl w:val="5EA8C448"/>
    <w:lvl w:ilvl="0" w:tplc="73DACE04">
      <w:start w:val="7"/>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5B5576"/>
    <w:multiLevelType w:val="hybridMultilevel"/>
    <w:tmpl w:val="69A2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35E06"/>
    <w:multiLevelType w:val="hybridMultilevel"/>
    <w:tmpl w:val="C352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A081A"/>
    <w:multiLevelType w:val="hybridMultilevel"/>
    <w:tmpl w:val="E1E8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85246"/>
    <w:multiLevelType w:val="hybridMultilevel"/>
    <w:tmpl w:val="37EA93F6"/>
    <w:lvl w:ilvl="0" w:tplc="A45278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EC3274"/>
    <w:multiLevelType w:val="hybridMultilevel"/>
    <w:tmpl w:val="FB9C1972"/>
    <w:lvl w:ilvl="0" w:tplc="042A0011">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560A114E"/>
    <w:multiLevelType w:val="hybridMultilevel"/>
    <w:tmpl w:val="090A0F0E"/>
    <w:lvl w:ilvl="0" w:tplc="3530E2B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A167AC"/>
    <w:multiLevelType w:val="hybridMultilevel"/>
    <w:tmpl w:val="0958E84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F034FF4"/>
    <w:multiLevelType w:val="hybridMultilevel"/>
    <w:tmpl w:val="CF1CFB04"/>
    <w:lvl w:ilvl="0" w:tplc="042A0011">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15:restartNumberingAfterBreak="0">
    <w:nsid w:val="602F4315"/>
    <w:multiLevelType w:val="hybridMultilevel"/>
    <w:tmpl w:val="75DA9B7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B2C1C"/>
    <w:multiLevelType w:val="hybridMultilevel"/>
    <w:tmpl w:val="0C3004B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9D0847"/>
    <w:multiLevelType w:val="hybridMultilevel"/>
    <w:tmpl w:val="7BAAC584"/>
    <w:lvl w:ilvl="0" w:tplc="73DACE04">
      <w:start w:val="7"/>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2"/>
  </w:num>
  <w:num w:numId="4">
    <w:abstractNumId w:val="10"/>
  </w:num>
  <w:num w:numId="5">
    <w:abstractNumId w:val="13"/>
  </w:num>
  <w:num w:numId="6">
    <w:abstractNumId w:val="15"/>
  </w:num>
  <w:num w:numId="7">
    <w:abstractNumId w:val="8"/>
  </w:num>
  <w:num w:numId="8">
    <w:abstractNumId w:val="7"/>
  </w:num>
  <w:num w:numId="9">
    <w:abstractNumId w:val="14"/>
  </w:num>
  <w:num w:numId="10">
    <w:abstractNumId w:val="1"/>
  </w:num>
  <w:num w:numId="11">
    <w:abstractNumId w:val="16"/>
  </w:num>
  <w:num w:numId="12">
    <w:abstractNumId w:val="5"/>
  </w:num>
  <w:num w:numId="13">
    <w:abstractNumId w:val="4"/>
  </w:num>
  <w:num w:numId="14">
    <w:abstractNumId w:val="11"/>
  </w:num>
  <w:num w:numId="15">
    <w:abstractNumId w:val="3"/>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20"/>
    <w:rsid w:val="00006873"/>
    <w:rsid w:val="00010B03"/>
    <w:rsid w:val="000128B0"/>
    <w:rsid w:val="0001324F"/>
    <w:rsid w:val="00021AFF"/>
    <w:rsid w:val="000276E9"/>
    <w:rsid w:val="00027C9B"/>
    <w:rsid w:val="000311C6"/>
    <w:rsid w:val="000371FF"/>
    <w:rsid w:val="00043654"/>
    <w:rsid w:val="000469BD"/>
    <w:rsid w:val="0005058D"/>
    <w:rsid w:val="00050FA6"/>
    <w:rsid w:val="00051E27"/>
    <w:rsid w:val="00055066"/>
    <w:rsid w:val="00055D4E"/>
    <w:rsid w:val="00057473"/>
    <w:rsid w:val="00061F3B"/>
    <w:rsid w:val="0006605F"/>
    <w:rsid w:val="00067902"/>
    <w:rsid w:val="00070B76"/>
    <w:rsid w:val="00076B2E"/>
    <w:rsid w:val="000803B5"/>
    <w:rsid w:val="00084EF8"/>
    <w:rsid w:val="000872AD"/>
    <w:rsid w:val="000A060D"/>
    <w:rsid w:val="000A7DD5"/>
    <w:rsid w:val="000B2378"/>
    <w:rsid w:val="000C1050"/>
    <w:rsid w:val="000C413C"/>
    <w:rsid w:val="000C6041"/>
    <w:rsid w:val="000C6115"/>
    <w:rsid w:val="000D652D"/>
    <w:rsid w:val="000D68DE"/>
    <w:rsid w:val="000D6F0A"/>
    <w:rsid w:val="000E1936"/>
    <w:rsid w:val="000E1EFD"/>
    <w:rsid w:val="000F1A6C"/>
    <w:rsid w:val="000F2A06"/>
    <w:rsid w:val="000F492F"/>
    <w:rsid w:val="001022F9"/>
    <w:rsid w:val="00103ABA"/>
    <w:rsid w:val="00111838"/>
    <w:rsid w:val="00116991"/>
    <w:rsid w:val="0014636F"/>
    <w:rsid w:val="001535C3"/>
    <w:rsid w:val="00157109"/>
    <w:rsid w:val="00162D48"/>
    <w:rsid w:val="00167760"/>
    <w:rsid w:val="00176AEA"/>
    <w:rsid w:val="00181CA0"/>
    <w:rsid w:val="00182FB6"/>
    <w:rsid w:val="00183C95"/>
    <w:rsid w:val="00192404"/>
    <w:rsid w:val="0019567D"/>
    <w:rsid w:val="00197DE2"/>
    <w:rsid w:val="001A5BEF"/>
    <w:rsid w:val="001B14DF"/>
    <w:rsid w:val="001C2668"/>
    <w:rsid w:val="001C2CD6"/>
    <w:rsid w:val="001C548B"/>
    <w:rsid w:val="001C5A03"/>
    <w:rsid w:val="001C600A"/>
    <w:rsid w:val="001D121C"/>
    <w:rsid w:val="001D3970"/>
    <w:rsid w:val="001E00D1"/>
    <w:rsid w:val="001E7219"/>
    <w:rsid w:val="001F27A3"/>
    <w:rsid w:val="001F5B46"/>
    <w:rsid w:val="001F7A2F"/>
    <w:rsid w:val="00200574"/>
    <w:rsid w:val="00201009"/>
    <w:rsid w:val="002025B1"/>
    <w:rsid w:val="00203156"/>
    <w:rsid w:val="002035A2"/>
    <w:rsid w:val="00204495"/>
    <w:rsid w:val="00205A9E"/>
    <w:rsid w:val="00217E9B"/>
    <w:rsid w:val="0023049D"/>
    <w:rsid w:val="00231DD7"/>
    <w:rsid w:val="00231E37"/>
    <w:rsid w:val="00233945"/>
    <w:rsid w:val="002400A2"/>
    <w:rsid w:val="00247FB1"/>
    <w:rsid w:val="00254807"/>
    <w:rsid w:val="00257026"/>
    <w:rsid w:val="002575F3"/>
    <w:rsid w:val="00257F0F"/>
    <w:rsid w:val="0026002C"/>
    <w:rsid w:val="00260C5C"/>
    <w:rsid w:val="00261432"/>
    <w:rsid w:val="002618F3"/>
    <w:rsid w:val="00266C6B"/>
    <w:rsid w:val="00267E45"/>
    <w:rsid w:val="002703E7"/>
    <w:rsid w:val="00271ACD"/>
    <w:rsid w:val="0027562A"/>
    <w:rsid w:val="00276001"/>
    <w:rsid w:val="002840EF"/>
    <w:rsid w:val="002A0756"/>
    <w:rsid w:val="002A3727"/>
    <w:rsid w:val="002B7D93"/>
    <w:rsid w:val="002C6964"/>
    <w:rsid w:val="002D4D73"/>
    <w:rsid w:val="002D4FF2"/>
    <w:rsid w:val="002E6210"/>
    <w:rsid w:val="003103F4"/>
    <w:rsid w:val="00317A19"/>
    <w:rsid w:val="0032413D"/>
    <w:rsid w:val="003267E4"/>
    <w:rsid w:val="003335EB"/>
    <w:rsid w:val="003351C7"/>
    <w:rsid w:val="00337B90"/>
    <w:rsid w:val="003424A9"/>
    <w:rsid w:val="00343627"/>
    <w:rsid w:val="00343DD5"/>
    <w:rsid w:val="00344C99"/>
    <w:rsid w:val="00347286"/>
    <w:rsid w:val="00347BC5"/>
    <w:rsid w:val="00354C5D"/>
    <w:rsid w:val="003755DD"/>
    <w:rsid w:val="00380B6A"/>
    <w:rsid w:val="003864FD"/>
    <w:rsid w:val="003933E7"/>
    <w:rsid w:val="0039470B"/>
    <w:rsid w:val="00394718"/>
    <w:rsid w:val="003978E1"/>
    <w:rsid w:val="003B26B3"/>
    <w:rsid w:val="003B36F1"/>
    <w:rsid w:val="003B568E"/>
    <w:rsid w:val="003C3099"/>
    <w:rsid w:val="003D1383"/>
    <w:rsid w:val="003D44E1"/>
    <w:rsid w:val="003D59B1"/>
    <w:rsid w:val="003D6520"/>
    <w:rsid w:val="003D7B53"/>
    <w:rsid w:val="003D7D34"/>
    <w:rsid w:val="003E6DAB"/>
    <w:rsid w:val="003F4426"/>
    <w:rsid w:val="00402CA7"/>
    <w:rsid w:val="00403138"/>
    <w:rsid w:val="0041389C"/>
    <w:rsid w:val="0041409F"/>
    <w:rsid w:val="00417D8F"/>
    <w:rsid w:val="00422374"/>
    <w:rsid w:val="0042473D"/>
    <w:rsid w:val="00426EFE"/>
    <w:rsid w:val="0043180A"/>
    <w:rsid w:val="00432DD6"/>
    <w:rsid w:val="004362F3"/>
    <w:rsid w:val="00440D8C"/>
    <w:rsid w:val="004410F4"/>
    <w:rsid w:val="004417FE"/>
    <w:rsid w:val="004423B5"/>
    <w:rsid w:val="00443939"/>
    <w:rsid w:val="00443C9F"/>
    <w:rsid w:val="004465EE"/>
    <w:rsid w:val="00447AEE"/>
    <w:rsid w:val="004502AE"/>
    <w:rsid w:val="00451995"/>
    <w:rsid w:val="0045470B"/>
    <w:rsid w:val="00456FCB"/>
    <w:rsid w:val="00464DD0"/>
    <w:rsid w:val="00473DB2"/>
    <w:rsid w:val="00474D72"/>
    <w:rsid w:val="0047777B"/>
    <w:rsid w:val="00480A33"/>
    <w:rsid w:val="0048318B"/>
    <w:rsid w:val="00493D78"/>
    <w:rsid w:val="0049438C"/>
    <w:rsid w:val="004A08F3"/>
    <w:rsid w:val="004A130C"/>
    <w:rsid w:val="004A1B0E"/>
    <w:rsid w:val="004A20A2"/>
    <w:rsid w:val="004A3615"/>
    <w:rsid w:val="004A4763"/>
    <w:rsid w:val="004A723B"/>
    <w:rsid w:val="004B1389"/>
    <w:rsid w:val="004B4842"/>
    <w:rsid w:val="004C1BD3"/>
    <w:rsid w:val="004C47B7"/>
    <w:rsid w:val="004D0F7F"/>
    <w:rsid w:val="004D565B"/>
    <w:rsid w:val="00501C5B"/>
    <w:rsid w:val="00506A85"/>
    <w:rsid w:val="00507078"/>
    <w:rsid w:val="00507ED5"/>
    <w:rsid w:val="00512EC4"/>
    <w:rsid w:val="005144D7"/>
    <w:rsid w:val="00524DB4"/>
    <w:rsid w:val="0053118D"/>
    <w:rsid w:val="00531374"/>
    <w:rsid w:val="005321B4"/>
    <w:rsid w:val="005326E0"/>
    <w:rsid w:val="00540C57"/>
    <w:rsid w:val="0054382F"/>
    <w:rsid w:val="00553089"/>
    <w:rsid w:val="00553D11"/>
    <w:rsid w:val="00555D0B"/>
    <w:rsid w:val="0056681F"/>
    <w:rsid w:val="00572716"/>
    <w:rsid w:val="00575779"/>
    <w:rsid w:val="00580762"/>
    <w:rsid w:val="005906C7"/>
    <w:rsid w:val="00590AC2"/>
    <w:rsid w:val="00592236"/>
    <w:rsid w:val="005922EC"/>
    <w:rsid w:val="005926B8"/>
    <w:rsid w:val="00594A3A"/>
    <w:rsid w:val="00596456"/>
    <w:rsid w:val="005A033F"/>
    <w:rsid w:val="005A0B51"/>
    <w:rsid w:val="005A0C16"/>
    <w:rsid w:val="005A2350"/>
    <w:rsid w:val="005A55DA"/>
    <w:rsid w:val="005A61EB"/>
    <w:rsid w:val="005A62B3"/>
    <w:rsid w:val="005B121D"/>
    <w:rsid w:val="005B7472"/>
    <w:rsid w:val="005C3168"/>
    <w:rsid w:val="005D1C16"/>
    <w:rsid w:val="005D4DAC"/>
    <w:rsid w:val="005D6F82"/>
    <w:rsid w:val="005E00F7"/>
    <w:rsid w:val="005E0A89"/>
    <w:rsid w:val="005E1D12"/>
    <w:rsid w:val="005E321A"/>
    <w:rsid w:val="005F66C5"/>
    <w:rsid w:val="005F75EB"/>
    <w:rsid w:val="006001B2"/>
    <w:rsid w:val="0060504F"/>
    <w:rsid w:val="00607A6C"/>
    <w:rsid w:val="00610E62"/>
    <w:rsid w:val="006138EC"/>
    <w:rsid w:val="006210FB"/>
    <w:rsid w:val="00622C41"/>
    <w:rsid w:val="00625A90"/>
    <w:rsid w:val="006342E1"/>
    <w:rsid w:val="00635E74"/>
    <w:rsid w:val="00642562"/>
    <w:rsid w:val="00644D4F"/>
    <w:rsid w:val="00644E05"/>
    <w:rsid w:val="006461F1"/>
    <w:rsid w:val="00647A5F"/>
    <w:rsid w:val="00650190"/>
    <w:rsid w:val="006559A6"/>
    <w:rsid w:val="006731B6"/>
    <w:rsid w:val="00673690"/>
    <w:rsid w:val="00673B04"/>
    <w:rsid w:val="00676FEF"/>
    <w:rsid w:val="00684422"/>
    <w:rsid w:val="00684C5E"/>
    <w:rsid w:val="00685A84"/>
    <w:rsid w:val="00686F1C"/>
    <w:rsid w:val="00691B2A"/>
    <w:rsid w:val="006A4DB2"/>
    <w:rsid w:val="006B147A"/>
    <w:rsid w:val="006B4F2F"/>
    <w:rsid w:val="006B56E2"/>
    <w:rsid w:val="006C0ECD"/>
    <w:rsid w:val="006C2AFF"/>
    <w:rsid w:val="006D7328"/>
    <w:rsid w:val="006E3064"/>
    <w:rsid w:val="006E73F8"/>
    <w:rsid w:val="006F4043"/>
    <w:rsid w:val="006F4E03"/>
    <w:rsid w:val="006F6AD7"/>
    <w:rsid w:val="00702E8B"/>
    <w:rsid w:val="0070335B"/>
    <w:rsid w:val="00703B3E"/>
    <w:rsid w:val="00721619"/>
    <w:rsid w:val="00723DCE"/>
    <w:rsid w:val="0072434B"/>
    <w:rsid w:val="00724356"/>
    <w:rsid w:val="0072507A"/>
    <w:rsid w:val="0073328D"/>
    <w:rsid w:val="00745B05"/>
    <w:rsid w:val="00752AB2"/>
    <w:rsid w:val="0075415D"/>
    <w:rsid w:val="00760703"/>
    <w:rsid w:val="00761752"/>
    <w:rsid w:val="007633A4"/>
    <w:rsid w:val="007657BC"/>
    <w:rsid w:val="00775328"/>
    <w:rsid w:val="0077556D"/>
    <w:rsid w:val="00794BCA"/>
    <w:rsid w:val="007A2F55"/>
    <w:rsid w:val="007A5217"/>
    <w:rsid w:val="007A5CE0"/>
    <w:rsid w:val="007B1280"/>
    <w:rsid w:val="007B3CB8"/>
    <w:rsid w:val="007B58C3"/>
    <w:rsid w:val="007C022F"/>
    <w:rsid w:val="007C0DEE"/>
    <w:rsid w:val="007C3B87"/>
    <w:rsid w:val="007C48C3"/>
    <w:rsid w:val="007D40F9"/>
    <w:rsid w:val="007D51CA"/>
    <w:rsid w:val="007D648C"/>
    <w:rsid w:val="007E25FD"/>
    <w:rsid w:val="007E31DE"/>
    <w:rsid w:val="007E3562"/>
    <w:rsid w:val="007E6C8D"/>
    <w:rsid w:val="007F0918"/>
    <w:rsid w:val="007F2A06"/>
    <w:rsid w:val="007F2F96"/>
    <w:rsid w:val="007F729C"/>
    <w:rsid w:val="007F78F4"/>
    <w:rsid w:val="00801C45"/>
    <w:rsid w:val="00803485"/>
    <w:rsid w:val="008065AF"/>
    <w:rsid w:val="008110E4"/>
    <w:rsid w:val="0081168D"/>
    <w:rsid w:val="008135CE"/>
    <w:rsid w:val="00816FCE"/>
    <w:rsid w:val="00824048"/>
    <w:rsid w:val="00825B58"/>
    <w:rsid w:val="00834529"/>
    <w:rsid w:val="00835A80"/>
    <w:rsid w:val="00841668"/>
    <w:rsid w:val="00851566"/>
    <w:rsid w:val="00856D97"/>
    <w:rsid w:val="00867E1A"/>
    <w:rsid w:val="00875D9A"/>
    <w:rsid w:val="008851CA"/>
    <w:rsid w:val="00886E1F"/>
    <w:rsid w:val="008922DD"/>
    <w:rsid w:val="008933BA"/>
    <w:rsid w:val="00894664"/>
    <w:rsid w:val="008951A8"/>
    <w:rsid w:val="008A0BF3"/>
    <w:rsid w:val="008A0D88"/>
    <w:rsid w:val="008A11B2"/>
    <w:rsid w:val="008A174B"/>
    <w:rsid w:val="008A2F6E"/>
    <w:rsid w:val="008A3713"/>
    <w:rsid w:val="008A46C5"/>
    <w:rsid w:val="008A787D"/>
    <w:rsid w:val="008B1F6D"/>
    <w:rsid w:val="008B2DFC"/>
    <w:rsid w:val="008B45D6"/>
    <w:rsid w:val="008B5214"/>
    <w:rsid w:val="008B66D6"/>
    <w:rsid w:val="008C0DC2"/>
    <w:rsid w:val="008C3857"/>
    <w:rsid w:val="008C3DD8"/>
    <w:rsid w:val="008C43C7"/>
    <w:rsid w:val="008C4F09"/>
    <w:rsid w:val="008C5955"/>
    <w:rsid w:val="008C616C"/>
    <w:rsid w:val="008D032B"/>
    <w:rsid w:val="008D09F8"/>
    <w:rsid w:val="008E521E"/>
    <w:rsid w:val="008E5F38"/>
    <w:rsid w:val="008E7738"/>
    <w:rsid w:val="008F17D6"/>
    <w:rsid w:val="008F459A"/>
    <w:rsid w:val="00900863"/>
    <w:rsid w:val="00905317"/>
    <w:rsid w:val="00907EFD"/>
    <w:rsid w:val="009112D8"/>
    <w:rsid w:val="00916907"/>
    <w:rsid w:val="009203CD"/>
    <w:rsid w:val="00926D78"/>
    <w:rsid w:val="00930A03"/>
    <w:rsid w:val="00931AC3"/>
    <w:rsid w:val="00932AFB"/>
    <w:rsid w:val="00950B83"/>
    <w:rsid w:val="0095137E"/>
    <w:rsid w:val="0095271F"/>
    <w:rsid w:val="00954A30"/>
    <w:rsid w:val="0095530B"/>
    <w:rsid w:val="00957D77"/>
    <w:rsid w:val="00961E2F"/>
    <w:rsid w:val="0096451C"/>
    <w:rsid w:val="00967899"/>
    <w:rsid w:val="00967BD4"/>
    <w:rsid w:val="00974E89"/>
    <w:rsid w:val="00984DEA"/>
    <w:rsid w:val="00987435"/>
    <w:rsid w:val="009960BC"/>
    <w:rsid w:val="00997A92"/>
    <w:rsid w:val="009A2C21"/>
    <w:rsid w:val="009A48BA"/>
    <w:rsid w:val="009A5605"/>
    <w:rsid w:val="009A76FC"/>
    <w:rsid w:val="009B03E7"/>
    <w:rsid w:val="009B3C70"/>
    <w:rsid w:val="009C22F4"/>
    <w:rsid w:val="009C6BA3"/>
    <w:rsid w:val="009C6F08"/>
    <w:rsid w:val="009D1E28"/>
    <w:rsid w:val="009D740D"/>
    <w:rsid w:val="009E4D17"/>
    <w:rsid w:val="009E7D85"/>
    <w:rsid w:val="009F4BB2"/>
    <w:rsid w:val="009F752D"/>
    <w:rsid w:val="009F7F8A"/>
    <w:rsid w:val="00A01D7A"/>
    <w:rsid w:val="00A14A80"/>
    <w:rsid w:val="00A22868"/>
    <w:rsid w:val="00A24216"/>
    <w:rsid w:val="00A46355"/>
    <w:rsid w:val="00A4695B"/>
    <w:rsid w:val="00A51809"/>
    <w:rsid w:val="00A532AE"/>
    <w:rsid w:val="00A53F71"/>
    <w:rsid w:val="00A605CE"/>
    <w:rsid w:val="00A63812"/>
    <w:rsid w:val="00A642A7"/>
    <w:rsid w:val="00A74203"/>
    <w:rsid w:val="00A75CE9"/>
    <w:rsid w:val="00A800DD"/>
    <w:rsid w:val="00A80A84"/>
    <w:rsid w:val="00A84C50"/>
    <w:rsid w:val="00A85F3F"/>
    <w:rsid w:val="00A86417"/>
    <w:rsid w:val="00A87B72"/>
    <w:rsid w:val="00A924C2"/>
    <w:rsid w:val="00A95EC4"/>
    <w:rsid w:val="00AB457F"/>
    <w:rsid w:val="00AB5A0B"/>
    <w:rsid w:val="00AC4F68"/>
    <w:rsid w:val="00AD0269"/>
    <w:rsid w:val="00AD14FD"/>
    <w:rsid w:val="00AE0B24"/>
    <w:rsid w:val="00AE11D2"/>
    <w:rsid w:val="00AE3F78"/>
    <w:rsid w:val="00AE4954"/>
    <w:rsid w:val="00AE4F69"/>
    <w:rsid w:val="00AE55B5"/>
    <w:rsid w:val="00AF0A17"/>
    <w:rsid w:val="00AF2012"/>
    <w:rsid w:val="00AF6FB5"/>
    <w:rsid w:val="00B0185A"/>
    <w:rsid w:val="00B018D3"/>
    <w:rsid w:val="00B10944"/>
    <w:rsid w:val="00B115D3"/>
    <w:rsid w:val="00B157F2"/>
    <w:rsid w:val="00B165E9"/>
    <w:rsid w:val="00B23A1D"/>
    <w:rsid w:val="00B23D17"/>
    <w:rsid w:val="00B240CC"/>
    <w:rsid w:val="00B26693"/>
    <w:rsid w:val="00B32759"/>
    <w:rsid w:val="00B33CFB"/>
    <w:rsid w:val="00B468C8"/>
    <w:rsid w:val="00B46DBA"/>
    <w:rsid w:val="00B52510"/>
    <w:rsid w:val="00B55C7F"/>
    <w:rsid w:val="00B6334E"/>
    <w:rsid w:val="00B63D17"/>
    <w:rsid w:val="00B75D4C"/>
    <w:rsid w:val="00B813CD"/>
    <w:rsid w:val="00B824D9"/>
    <w:rsid w:val="00B8434B"/>
    <w:rsid w:val="00B8469E"/>
    <w:rsid w:val="00B84E9B"/>
    <w:rsid w:val="00B912F7"/>
    <w:rsid w:val="00BA3A2F"/>
    <w:rsid w:val="00BA5AE5"/>
    <w:rsid w:val="00BB02CC"/>
    <w:rsid w:val="00BB219C"/>
    <w:rsid w:val="00BB2902"/>
    <w:rsid w:val="00BB3254"/>
    <w:rsid w:val="00BC1606"/>
    <w:rsid w:val="00BC6D63"/>
    <w:rsid w:val="00BC6F7C"/>
    <w:rsid w:val="00BD12DE"/>
    <w:rsid w:val="00BD4934"/>
    <w:rsid w:val="00BE0A6B"/>
    <w:rsid w:val="00BE1667"/>
    <w:rsid w:val="00BE3CA4"/>
    <w:rsid w:val="00BE3FC9"/>
    <w:rsid w:val="00BE4132"/>
    <w:rsid w:val="00BE4EB8"/>
    <w:rsid w:val="00BE5889"/>
    <w:rsid w:val="00BF3A49"/>
    <w:rsid w:val="00C01FB7"/>
    <w:rsid w:val="00C05A71"/>
    <w:rsid w:val="00C06438"/>
    <w:rsid w:val="00C07D1C"/>
    <w:rsid w:val="00C07D67"/>
    <w:rsid w:val="00C15197"/>
    <w:rsid w:val="00C23DC8"/>
    <w:rsid w:val="00C266F7"/>
    <w:rsid w:val="00C30DF1"/>
    <w:rsid w:val="00C31884"/>
    <w:rsid w:val="00C413F3"/>
    <w:rsid w:val="00C41D5B"/>
    <w:rsid w:val="00C422AC"/>
    <w:rsid w:val="00C4480D"/>
    <w:rsid w:val="00C47FE0"/>
    <w:rsid w:val="00C53638"/>
    <w:rsid w:val="00C5413D"/>
    <w:rsid w:val="00C546EA"/>
    <w:rsid w:val="00C55DC6"/>
    <w:rsid w:val="00C61410"/>
    <w:rsid w:val="00C718BE"/>
    <w:rsid w:val="00C746DF"/>
    <w:rsid w:val="00C74D83"/>
    <w:rsid w:val="00C757B3"/>
    <w:rsid w:val="00C76785"/>
    <w:rsid w:val="00C825C5"/>
    <w:rsid w:val="00C84228"/>
    <w:rsid w:val="00C85CC7"/>
    <w:rsid w:val="00C878FC"/>
    <w:rsid w:val="00C92296"/>
    <w:rsid w:val="00C92C57"/>
    <w:rsid w:val="00C93957"/>
    <w:rsid w:val="00C96AA5"/>
    <w:rsid w:val="00CA02E5"/>
    <w:rsid w:val="00CA17E6"/>
    <w:rsid w:val="00CA4E54"/>
    <w:rsid w:val="00CA6468"/>
    <w:rsid w:val="00CB0890"/>
    <w:rsid w:val="00CB424C"/>
    <w:rsid w:val="00CC3DF2"/>
    <w:rsid w:val="00CC71D6"/>
    <w:rsid w:val="00CD46BB"/>
    <w:rsid w:val="00CD50E1"/>
    <w:rsid w:val="00CE11A0"/>
    <w:rsid w:val="00CE5664"/>
    <w:rsid w:val="00CE59CE"/>
    <w:rsid w:val="00CF47D8"/>
    <w:rsid w:val="00D04C92"/>
    <w:rsid w:val="00D05BDD"/>
    <w:rsid w:val="00D105BA"/>
    <w:rsid w:val="00D123A3"/>
    <w:rsid w:val="00D13622"/>
    <w:rsid w:val="00D268EA"/>
    <w:rsid w:val="00D270B6"/>
    <w:rsid w:val="00D32458"/>
    <w:rsid w:val="00D331A0"/>
    <w:rsid w:val="00D4150B"/>
    <w:rsid w:val="00D42B38"/>
    <w:rsid w:val="00D50B7C"/>
    <w:rsid w:val="00D5290B"/>
    <w:rsid w:val="00D54377"/>
    <w:rsid w:val="00D63875"/>
    <w:rsid w:val="00D641C5"/>
    <w:rsid w:val="00D64958"/>
    <w:rsid w:val="00D706FE"/>
    <w:rsid w:val="00D7476F"/>
    <w:rsid w:val="00D75A56"/>
    <w:rsid w:val="00D75DDF"/>
    <w:rsid w:val="00D77EA2"/>
    <w:rsid w:val="00D8244C"/>
    <w:rsid w:val="00D85A34"/>
    <w:rsid w:val="00D90FE2"/>
    <w:rsid w:val="00D91A0A"/>
    <w:rsid w:val="00D93FEB"/>
    <w:rsid w:val="00D94F67"/>
    <w:rsid w:val="00DA4A07"/>
    <w:rsid w:val="00DA7292"/>
    <w:rsid w:val="00DB2794"/>
    <w:rsid w:val="00DB5CD1"/>
    <w:rsid w:val="00DC4925"/>
    <w:rsid w:val="00DC6C2E"/>
    <w:rsid w:val="00DD0167"/>
    <w:rsid w:val="00DD39C9"/>
    <w:rsid w:val="00DD79C4"/>
    <w:rsid w:val="00DD7A2D"/>
    <w:rsid w:val="00DE383A"/>
    <w:rsid w:val="00DF1653"/>
    <w:rsid w:val="00E00201"/>
    <w:rsid w:val="00E02AFE"/>
    <w:rsid w:val="00E06C41"/>
    <w:rsid w:val="00E07B87"/>
    <w:rsid w:val="00E10507"/>
    <w:rsid w:val="00E129EB"/>
    <w:rsid w:val="00E200A9"/>
    <w:rsid w:val="00E23616"/>
    <w:rsid w:val="00E246E0"/>
    <w:rsid w:val="00E27B7A"/>
    <w:rsid w:val="00E312A5"/>
    <w:rsid w:val="00E31950"/>
    <w:rsid w:val="00E339EC"/>
    <w:rsid w:val="00E35371"/>
    <w:rsid w:val="00E4223C"/>
    <w:rsid w:val="00E43AC7"/>
    <w:rsid w:val="00E448F8"/>
    <w:rsid w:val="00E50A6C"/>
    <w:rsid w:val="00E513F6"/>
    <w:rsid w:val="00E527A3"/>
    <w:rsid w:val="00E56875"/>
    <w:rsid w:val="00E57D53"/>
    <w:rsid w:val="00E6075A"/>
    <w:rsid w:val="00E6341E"/>
    <w:rsid w:val="00E63C8F"/>
    <w:rsid w:val="00E64DC2"/>
    <w:rsid w:val="00E653D0"/>
    <w:rsid w:val="00E66413"/>
    <w:rsid w:val="00E671A2"/>
    <w:rsid w:val="00E70511"/>
    <w:rsid w:val="00E720AF"/>
    <w:rsid w:val="00E80ADC"/>
    <w:rsid w:val="00E85A89"/>
    <w:rsid w:val="00E91759"/>
    <w:rsid w:val="00E94DD2"/>
    <w:rsid w:val="00E95677"/>
    <w:rsid w:val="00E97684"/>
    <w:rsid w:val="00EA3702"/>
    <w:rsid w:val="00EB639E"/>
    <w:rsid w:val="00EC0C23"/>
    <w:rsid w:val="00EC4876"/>
    <w:rsid w:val="00ED31FB"/>
    <w:rsid w:val="00ED3C03"/>
    <w:rsid w:val="00ED6BC1"/>
    <w:rsid w:val="00EE35E6"/>
    <w:rsid w:val="00EE7369"/>
    <w:rsid w:val="00EF3709"/>
    <w:rsid w:val="00F016DD"/>
    <w:rsid w:val="00F04690"/>
    <w:rsid w:val="00F05BB0"/>
    <w:rsid w:val="00F07CE0"/>
    <w:rsid w:val="00F14DC3"/>
    <w:rsid w:val="00F15768"/>
    <w:rsid w:val="00F16AD6"/>
    <w:rsid w:val="00F3102E"/>
    <w:rsid w:val="00F37EBC"/>
    <w:rsid w:val="00F452A3"/>
    <w:rsid w:val="00F516B8"/>
    <w:rsid w:val="00F55E55"/>
    <w:rsid w:val="00F563E8"/>
    <w:rsid w:val="00F60B31"/>
    <w:rsid w:val="00F6697C"/>
    <w:rsid w:val="00F70BF3"/>
    <w:rsid w:val="00F712C1"/>
    <w:rsid w:val="00F72631"/>
    <w:rsid w:val="00F8536B"/>
    <w:rsid w:val="00FB2155"/>
    <w:rsid w:val="00FC1FA5"/>
    <w:rsid w:val="00FC588F"/>
    <w:rsid w:val="00FC62C6"/>
    <w:rsid w:val="00FD2B2C"/>
    <w:rsid w:val="00FE0071"/>
    <w:rsid w:val="00FE1472"/>
    <w:rsid w:val="00FE261B"/>
    <w:rsid w:val="00FF1BF2"/>
    <w:rsid w:val="00FF245C"/>
    <w:rsid w:val="00FF2D62"/>
    <w:rsid w:val="00FF4892"/>
    <w:rsid w:val="00FF4D29"/>
    <w:rsid w:val="00FF7B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A50"/>
  <w15:docId w15:val="{69562314-0ECA-4CB2-A3DE-322585E4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955"/>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05BD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D05BD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D05BDD"/>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D05BDD"/>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BDD"/>
    <w:pPr>
      <w:ind w:left="720"/>
      <w:contextualSpacing/>
    </w:pPr>
  </w:style>
  <w:style w:type="character" w:customStyle="1" w:styleId="Heading1Char">
    <w:name w:val="Heading 1 Char"/>
    <w:link w:val="Heading1"/>
    <w:uiPriority w:val="9"/>
    <w:rsid w:val="00D05BDD"/>
    <w:rPr>
      <w:rFonts w:ascii="Cambria" w:eastAsia="Times New Roman" w:hAnsi="Cambria" w:cs="Times New Roman"/>
      <w:b/>
      <w:bCs/>
      <w:kern w:val="32"/>
      <w:sz w:val="32"/>
      <w:szCs w:val="32"/>
    </w:rPr>
  </w:style>
  <w:style w:type="character" w:customStyle="1" w:styleId="Heading2Char">
    <w:name w:val="Heading 2 Char"/>
    <w:link w:val="Heading2"/>
    <w:uiPriority w:val="9"/>
    <w:rsid w:val="00D05BDD"/>
    <w:rPr>
      <w:rFonts w:ascii="Cambria" w:eastAsia="Times New Roman" w:hAnsi="Cambria" w:cs="Times New Roman"/>
      <w:b/>
      <w:bCs/>
      <w:i/>
      <w:iCs/>
      <w:sz w:val="28"/>
      <w:szCs w:val="28"/>
    </w:rPr>
  </w:style>
  <w:style w:type="character" w:customStyle="1" w:styleId="Heading3Char">
    <w:name w:val="Heading 3 Char"/>
    <w:link w:val="Heading3"/>
    <w:uiPriority w:val="9"/>
    <w:rsid w:val="00D05BDD"/>
    <w:rPr>
      <w:rFonts w:ascii="Cambria" w:eastAsia="Times New Roman" w:hAnsi="Cambria" w:cs="Times New Roman"/>
      <w:b/>
      <w:bCs/>
      <w:sz w:val="26"/>
      <w:szCs w:val="26"/>
    </w:rPr>
  </w:style>
  <w:style w:type="character" w:customStyle="1" w:styleId="Heading4Char">
    <w:name w:val="Heading 4 Char"/>
    <w:link w:val="Heading4"/>
    <w:uiPriority w:val="9"/>
    <w:rsid w:val="00D05BDD"/>
    <w:rPr>
      <w:rFonts w:ascii="Calibri" w:eastAsia="Times New Roman" w:hAnsi="Calibri" w:cs="Times New Roman"/>
      <w:b/>
      <w:bCs/>
      <w:sz w:val="28"/>
      <w:szCs w:val="28"/>
    </w:rPr>
  </w:style>
  <w:style w:type="paragraph" w:styleId="Header">
    <w:name w:val="header"/>
    <w:basedOn w:val="Normal"/>
    <w:link w:val="HeaderChar"/>
    <w:uiPriority w:val="99"/>
    <w:unhideWhenUsed/>
    <w:rsid w:val="004A723B"/>
    <w:pPr>
      <w:tabs>
        <w:tab w:val="center" w:pos="4513"/>
        <w:tab w:val="right" w:pos="9026"/>
      </w:tabs>
    </w:pPr>
  </w:style>
  <w:style w:type="character" w:customStyle="1" w:styleId="HeaderChar">
    <w:name w:val="Header Char"/>
    <w:basedOn w:val="DefaultParagraphFont"/>
    <w:link w:val="Header"/>
    <w:uiPriority w:val="99"/>
    <w:rsid w:val="004A723B"/>
    <w:rPr>
      <w:sz w:val="22"/>
      <w:szCs w:val="22"/>
      <w:lang w:val="en-US" w:eastAsia="en-US"/>
    </w:rPr>
  </w:style>
  <w:style w:type="paragraph" w:styleId="Footer">
    <w:name w:val="footer"/>
    <w:basedOn w:val="Normal"/>
    <w:link w:val="FooterChar"/>
    <w:uiPriority w:val="99"/>
    <w:unhideWhenUsed/>
    <w:rsid w:val="004A723B"/>
    <w:pPr>
      <w:tabs>
        <w:tab w:val="center" w:pos="4513"/>
        <w:tab w:val="right" w:pos="9026"/>
      </w:tabs>
    </w:pPr>
  </w:style>
  <w:style w:type="character" w:customStyle="1" w:styleId="FooterChar">
    <w:name w:val="Footer Char"/>
    <w:basedOn w:val="DefaultParagraphFont"/>
    <w:link w:val="Footer"/>
    <w:uiPriority w:val="99"/>
    <w:rsid w:val="004A723B"/>
    <w:rPr>
      <w:sz w:val="22"/>
      <w:szCs w:val="22"/>
      <w:lang w:val="en-US" w:eastAsia="en-US"/>
    </w:rPr>
  </w:style>
  <w:style w:type="character" w:customStyle="1" w:styleId="fontstyle01">
    <w:name w:val="fontstyle01"/>
    <w:basedOn w:val="DefaultParagraphFont"/>
    <w:rsid w:val="00E200A9"/>
    <w:rPr>
      <w:rFonts w:ascii="Arial" w:hAnsi="Arial" w:cs="Arial" w:hint="default"/>
      <w:b w:val="0"/>
      <w:bCs w:val="0"/>
      <w:i w:val="0"/>
      <w:iCs w:val="0"/>
      <w:color w:val="000000"/>
      <w:sz w:val="16"/>
      <w:szCs w:val="16"/>
    </w:rPr>
  </w:style>
  <w:style w:type="character" w:customStyle="1" w:styleId="fontstyle21">
    <w:name w:val="fontstyle21"/>
    <w:basedOn w:val="DefaultParagraphFont"/>
    <w:rsid w:val="00E200A9"/>
    <w:rPr>
      <w:rFonts w:ascii="TimesNewRoman" w:hAnsi="TimesNewRoman" w:hint="default"/>
      <w:b w:val="0"/>
      <w:bCs w:val="0"/>
      <w:i w:val="0"/>
      <w:iCs w:val="0"/>
      <w:color w:val="000000"/>
      <w:sz w:val="16"/>
      <w:szCs w:val="16"/>
    </w:rPr>
  </w:style>
  <w:style w:type="character" w:styleId="PlaceholderText">
    <w:name w:val="Placeholder Text"/>
    <w:basedOn w:val="DefaultParagraphFont"/>
    <w:uiPriority w:val="99"/>
    <w:semiHidden/>
    <w:rsid w:val="008E7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223731">
      <w:bodyDiv w:val="1"/>
      <w:marLeft w:val="0"/>
      <w:marRight w:val="0"/>
      <w:marTop w:val="0"/>
      <w:marBottom w:val="0"/>
      <w:divBdr>
        <w:top w:val="none" w:sz="0" w:space="0" w:color="auto"/>
        <w:left w:val="none" w:sz="0" w:space="0" w:color="auto"/>
        <w:bottom w:val="none" w:sz="0" w:space="0" w:color="auto"/>
        <w:right w:val="none" w:sz="0" w:space="0" w:color="auto"/>
      </w:divBdr>
    </w:div>
    <w:div w:id="1628704138">
      <w:bodyDiv w:val="1"/>
      <w:marLeft w:val="0"/>
      <w:marRight w:val="0"/>
      <w:marTop w:val="0"/>
      <w:marBottom w:val="0"/>
      <w:divBdr>
        <w:top w:val="none" w:sz="0" w:space="0" w:color="auto"/>
        <w:left w:val="none" w:sz="0" w:space="0" w:color="auto"/>
        <w:bottom w:val="none" w:sz="0" w:space="0" w:color="auto"/>
        <w:right w:val="none" w:sz="0" w:space="0" w:color="auto"/>
      </w:divBdr>
    </w:div>
    <w:div w:id="203557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9-2010\CMU%20SE%20100%20-%20Software%20Engineering\Tests\all%20tes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all testing</Template>
  <TotalTime>504</TotalTime>
  <Pages>9</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dc:creator>
  <dc:description/>
  <cp:lastModifiedBy>Bee</cp:lastModifiedBy>
  <cp:revision>1</cp:revision>
  <dcterms:created xsi:type="dcterms:W3CDTF">2018-12-16T07:43:00Z</dcterms:created>
  <dcterms:modified xsi:type="dcterms:W3CDTF">2018-12-24T04:14:00Z</dcterms:modified>
  <cp:category/>
</cp:coreProperties>
</file>